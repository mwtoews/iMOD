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811" w:rsidRPr="0062199E" w:rsidRDefault="004E4219" w:rsidP="0062199E">
      <w:proofErr w:type="spellStart"/>
      <w:r>
        <w:t>Description</w:t>
      </w:r>
      <w:proofErr w:type="spellEnd"/>
      <w:r>
        <w:t xml:space="preserve"> of the </w:t>
      </w:r>
      <w:proofErr w:type="spellStart"/>
      <w:r>
        <w:t>iMOD</w:t>
      </w:r>
      <w:proofErr w:type="spellEnd"/>
      <w:r>
        <w:t xml:space="preserve"> tests</w:t>
      </w:r>
    </w:p>
    <w:p w:rsidR="00D25811" w:rsidRDefault="00D25811" w:rsidP="0062199E"/>
    <w:p w:rsidR="004E4219" w:rsidRDefault="0040793D" w:rsidP="0062199E">
      <w:pPr>
        <w:rPr>
          <w:lang w:val="en-GB"/>
        </w:rPr>
      </w:pPr>
      <w:r>
        <w:rPr>
          <w:lang w:val="en-GB"/>
        </w:rPr>
        <w:t xml:space="preserve">There a two types of test: default package tests and ‘real’ case test which are clips of a regional groundwater model. The different </w:t>
      </w:r>
      <w:proofErr w:type="gramStart"/>
      <w:r>
        <w:rPr>
          <w:lang w:val="en-GB"/>
        </w:rPr>
        <w:t>test are</w:t>
      </w:r>
      <w:proofErr w:type="gramEnd"/>
      <w:r>
        <w:rPr>
          <w:lang w:val="en-GB"/>
        </w:rPr>
        <w:t xml:space="preserve"> described in the table below. </w:t>
      </w:r>
    </w:p>
    <w:p w:rsidR="0040793D" w:rsidRDefault="0040793D" w:rsidP="0062199E">
      <w:pPr>
        <w:rPr>
          <w:lang w:val="en-GB"/>
        </w:rPr>
      </w:pPr>
    </w:p>
    <w:p w:rsidR="00D0593B" w:rsidRDefault="00D0593B" w:rsidP="00D0593B">
      <w:pPr>
        <w:rPr>
          <w:lang w:val="en-GB"/>
        </w:rPr>
      </w:pPr>
      <w:r>
        <w:rPr>
          <w:lang w:val="en-GB"/>
        </w:rPr>
        <w:t xml:space="preserve">Output of the default tests are described in the file </w:t>
      </w:r>
      <w:r w:rsidRPr="00D0593B">
        <w:rPr>
          <w:i/>
          <w:lang w:val="en-GB"/>
        </w:rPr>
        <w:t>testbank_out_test_all_modflow_comp_svn%number%.txt</w:t>
      </w:r>
      <w:r>
        <w:rPr>
          <w:lang w:val="en-GB"/>
        </w:rPr>
        <w:t xml:space="preserve">. The </w:t>
      </w:r>
      <w:proofErr w:type="gramStart"/>
      <w:r>
        <w:rPr>
          <w:lang w:val="en-GB"/>
        </w:rPr>
        <w:t xml:space="preserve">output of the </w:t>
      </w:r>
      <w:proofErr w:type="spellStart"/>
      <w:r>
        <w:rPr>
          <w:lang w:val="en-GB"/>
        </w:rPr>
        <w:t>testmodels</w:t>
      </w:r>
      <w:proofErr w:type="spellEnd"/>
      <w:r>
        <w:rPr>
          <w:lang w:val="en-GB"/>
        </w:rPr>
        <w:t xml:space="preserve"> of the regional models are</w:t>
      </w:r>
      <w:proofErr w:type="gramEnd"/>
      <w:r>
        <w:rPr>
          <w:lang w:val="en-GB"/>
        </w:rPr>
        <w:t xml:space="preserve"> describe in the file </w:t>
      </w:r>
      <w:r w:rsidRPr="00D0593B">
        <w:rPr>
          <w:i/>
          <w:lang w:val="en-GB"/>
        </w:rPr>
        <w:t>testbank_out_test_%</w:t>
      </w:r>
      <w:proofErr w:type="spellStart"/>
      <w:r w:rsidRPr="00D0593B">
        <w:rPr>
          <w:i/>
          <w:lang w:val="en-GB"/>
        </w:rPr>
        <w:t>modelname</w:t>
      </w:r>
      <w:proofErr w:type="spellEnd"/>
      <w:r w:rsidRPr="00D0593B">
        <w:rPr>
          <w:i/>
          <w:lang w:val="en-GB"/>
        </w:rPr>
        <w:t>%_</w:t>
      </w:r>
      <w:proofErr w:type="spellStart"/>
      <w:r w:rsidRPr="00D0593B">
        <w:rPr>
          <w:i/>
          <w:lang w:val="en-GB"/>
        </w:rPr>
        <w:t>modflow_comp</w:t>
      </w:r>
      <w:proofErr w:type="spellEnd"/>
      <w:r w:rsidRPr="00D0593B">
        <w:rPr>
          <w:i/>
          <w:lang w:val="en-GB"/>
        </w:rPr>
        <w:t>_ svn%number%.txt</w:t>
      </w:r>
      <w:r>
        <w:rPr>
          <w:i/>
          <w:lang w:val="en-GB"/>
        </w:rPr>
        <w:t>.</w:t>
      </w:r>
      <w:r w:rsidR="00CA4056">
        <w:rPr>
          <w:lang w:val="en-GB"/>
        </w:rPr>
        <w:t xml:space="preserve"> In these text files are the for each output file (different percentile values of the difference in output) the statistics presented. </w:t>
      </w:r>
    </w:p>
    <w:p w:rsidR="000B2E24" w:rsidRDefault="000B2E24" w:rsidP="00D0593B">
      <w:pPr>
        <w:rPr>
          <w:lang w:val="en-GB"/>
        </w:rPr>
      </w:pPr>
      <w:bookmarkStart w:id="0" w:name="_GoBack"/>
      <w:bookmarkEnd w:id="0"/>
    </w:p>
    <w:p w:rsidR="004E4219" w:rsidRDefault="000B2E24" w:rsidP="00D0593B">
      <w:pPr>
        <w:rPr>
          <w:lang w:val="en-GB"/>
        </w:rPr>
        <w:sectPr w:rsidR="004E4219" w:rsidSect="0050120F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 w:code="9"/>
          <w:pgMar w:top="2863" w:right="964" w:bottom="1077" w:left="2098" w:header="1077" w:footer="227" w:gutter="0"/>
          <w:paperSrc w:first="1" w:other="1"/>
          <w:cols w:space="708"/>
          <w:titlePg/>
          <w:docGrid w:linePitch="360"/>
        </w:sectPr>
      </w:pPr>
      <w:r>
        <w:rPr>
          <w:lang w:val="en-GB"/>
        </w:rPr>
        <w:t xml:space="preserve">In and output of the default </w:t>
      </w:r>
      <w:proofErr w:type="spellStart"/>
      <w:r>
        <w:rPr>
          <w:lang w:val="en-GB"/>
        </w:rPr>
        <w:t>testmodel</w:t>
      </w:r>
      <w:proofErr w:type="spellEnd"/>
      <w:r>
        <w:rPr>
          <w:lang w:val="en-GB"/>
        </w:rPr>
        <w:t xml:space="preserve"> can be downloaded on the repository. The input and output the regional test model will be uploaded later this year.</w:t>
      </w:r>
      <w:r w:rsidR="004E4219">
        <w:rPr>
          <w:lang w:val="en-GB"/>
        </w:rPr>
        <w:br w:type="page"/>
      </w:r>
    </w:p>
    <w:p w:rsidR="004E4219" w:rsidRDefault="004E4219" w:rsidP="004E4219">
      <w:pPr>
        <w:rPr>
          <w:lang w:val="en-GB"/>
        </w:rPr>
      </w:pPr>
    </w:p>
    <w:p w:rsidR="004E4219" w:rsidRDefault="004E4219" w:rsidP="004E4219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7"/>
        <w:gridCol w:w="1168"/>
        <w:gridCol w:w="531"/>
        <w:gridCol w:w="542"/>
        <w:gridCol w:w="495"/>
        <w:gridCol w:w="524"/>
        <w:gridCol w:w="514"/>
        <w:gridCol w:w="448"/>
        <w:gridCol w:w="458"/>
        <w:gridCol w:w="458"/>
        <w:gridCol w:w="486"/>
        <w:gridCol w:w="486"/>
        <w:gridCol w:w="456"/>
        <w:gridCol w:w="485"/>
        <w:gridCol w:w="448"/>
        <w:gridCol w:w="458"/>
        <w:gridCol w:w="489"/>
        <w:gridCol w:w="476"/>
        <w:gridCol w:w="421"/>
        <w:gridCol w:w="454"/>
        <w:gridCol w:w="483"/>
        <w:gridCol w:w="439"/>
        <w:gridCol w:w="386"/>
        <w:gridCol w:w="474"/>
        <w:gridCol w:w="421"/>
        <w:gridCol w:w="385"/>
      </w:tblGrid>
      <w:tr w:rsidR="0040793D" w:rsidRPr="004E4219" w:rsidTr="0040793D">
        <w:tc>
          <w:tcPr>
            <w:tcW w:w="1607" w:type="dxa"/>
          </w:tcPr>
          <w:p w:rsidR="0040793D" w:rsidRPr="004E4219" w:rsidRDefault="0040793D" w:rsidP="001D45D5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168" w:type="dxa"/>
          </w:tcPr>
          <w:p w:rsidR="0040793D" w:rsidRPr="004E4219" w:rsidRDefault="0040793D" w:rsidP="001D45D5">
            <w:pPr>
              <w:rPr>
                <w:sz w:val="16"/>
                <w:szCs w:val="16"/>
                <w:lang w:val="en-GB"/>
              </w:rPr>
            </w:pPr>
            <w:r w:rsidRPr="004E4219">
              <w:rPr>
                <w:sz w:val="16"/>
                <w:szCs w:val="16"/>
                <w:lang w:val="en-GB"/>
              </w:rPr>
              <w:t>Transient steady/state</w:t>
            </w:r>
          </w:p>
        </w:tc>
        <w:tc>
          <w:tcPr>
            <w:tcW w:w="531" w:type="dxa"/>
          </w:tcPr>
          <w:p w:rsidR="0040793D" w:rsidRPr="004E4219" w:rsidRDefault="0040793D" w:rsidP="004E4219">
            <w:pPr>
              <w:jc w:val="center"/>
              <w:rPr>
                <w:sz w:val="16"/>
                <w:szCs w:val="16"/>
                <w:lang w:val="en-GB"/>
              </w:rPr>
            </w:pPr>
            <w:r w:rsidRPr="004E4219">
              <w:rPr>
                <w:sz w:val="16"/>
                <w:szCs w:val="16"/>
                <w:lang w:val="en-GB"/>
              </w:rPr>
              <w:t>cap</w:t>
            </w:r>
          </w:p>
        </w:tc>
        <w:tc>
          <w:tcPr>
            <w:tcW w:w="542" w:type="dxa"/>
          </w:tcPr>
          <w:p w:rsidR="0040793D" w:rsidRPr="004E4219" w:rsidRDefault="0040793D" w:rsidP="004E4219">
            <w:pPr>
              <w:jc w:val="center"/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b</w:t>
            </w:r>
            <w:r w:rsidRPr="004E4219">
              <w:rPr>
                <w:sz w:val="16"/>
                <w:szCs w:val="16"/>
                <w:lang w:val="en-GB"/>
              </w:rPr>
              <w:t>nd</w:t>
            </w:r>
            <w:proofErr w:type="spellEnd"/>
          </w:p>
        </w:tc>
        <w:tc>
          <w:tcPr>
            <w:tcW w:w="495" w:type="dxa"/>
          </w:tcPr>
          <w:p w:rsidR="0040793D" w:rsidRPr="004E4219" w:rsidRDefault="0040793D" w:rsidP="004E4219">
            <w:pPr>
              <w:jc w:val="center"/>
              <w:rPr>
                <w:sz w:val="16"/>
                <w:szCs w:val="16"/>
                <w:lang w:val="en-GB"/>
              </w:rPr>
            </w:pPr>
            <w:proofErr w:type="spellStart"/>
            <w:r w:rsidRPr="004E4219">
              <w:rPr>
                <w:sz w:val="16"/>
                <w:szCs w:val="16"/>
                <w:lang w:val="en-GB"/>
              </w:rPr>
              <w:t>shd</w:t>
            </w:r>
            <w:proofErr w:type="spellEnd"/>
          </w:p>
        </w:tc>
        <w:tc>
          <w:tcPr>
            <w:tcW w:w="524" w:type="dxa"/>
          </w:tcPr>
          <w:p w:rsidR="0040793D" w:rsidRPr="004E4219" w:rsidRDefault="0040793D" w:rsidP="004E4219">
            <w:pPr>
              <w:jc w:val="center"/>
              <w:rPr>
                <w:sz w:val="16"/>
                <w:szCs w:val="16"/>
                <w:lang w:val="en-GB"/>
              </w:rPr>
            </w:pPr>
            <w:proofErr w:type="spellStart"/>
            <w:r w:rsidRPr="004E4219">
              <w:rPr>
                <w:sz w:val="16"/>
                <w:szCs w:val="16"/>
                <w:lang w:val="en-GB"/>
              </w:rPr>
              <w:t>kdw</w:t>
            </w:r>
            <w:proofErr w:type="spellEnd"/>
          </w:p>
        </w:tc>
        <w:tc>
          <w:tcPr>
            <w:tcW w:w="514" w:type="dxa"/>
          </w:tcPr>
          <w:p w:rsidR="0040793D" w:rsidRPr="004E4219" w:rsidRDefault="0040793D" w:rsidP="004E4219">
            <w:pPr>
              <w:jc w:val="center"/>
              <w:rPr>
                <w:sz w:val="16"/>
                <w:szCs w:val="16"/>
                <w:lang w:val="en-GB"/>
              </w:rPr>
            </w:pPr>
            <w:proofErr w:type="spellStart"/>
            <w:r w:rsidRPr="004E4219">
              <w:rPr>
                <w:sz w:val="16"/>
                <w:szCs w:val="16"/>
                <w:lang w:val="en-GB"/>
              </w:rPr>
              <w:t>vcw</w:t>
            </w:r>
            <w:proofErr w:type="spellEnd"/>
          </w:p>
        </w:tc>
        <w:tc>
          <w:tcPr>
            <w:tcW w:w="448" w:type="dxa"/>
          </w:tcPr>
          <w:p w:rsidR="0040793D" w:rsidRPr="004E4219" w:rsidRDefault="0040793D" w:rsidP="004E4219">
            <w:pPr>
              <w:jc w:val="center"/>
              <w:rPr>
                <w:sz w:val="16"/>
                <w:szCs w:val="16"/>
                <w:lang w:val="en-GB"/>
              </w:rPr>
            </w:pPr>
            <w:proofErr w:type="spellStart"/>
            <w:r w:rsidRPr="004E4219">
              <w:rPr>
                <w:sz w:val="16"/>
                <w:szCs w:val="16"/>
                <w:lang w:val="en-GB"/>
              </w:rPr>
              <w:t>sto</w:t>
            </w:r>
            <w:proofErr w:type="spellEnd"/>
          </w:p>
        </w:tc>
        <w:tc>
          <w:tcPr>
            <w:tcW w:w="458" w:type="dxa"/>
          </w:tcPr>
          <w:p w:rsidR="0040793D" w:rsidRPr="004E4219" w:rsidRDefault="0040793D" w:rsidP="004E4219">
            <w:pPr>
              <w:jc w:val="center"/>
              <w:rPr>
                <w:sz w:val="16"/>
                <w:szCs w:val="16"/>
                <w:lang w:val="en-GB"/>
              </w:rPr>
            </w:pPr>
            <w:r w:rsidRPr="004E4219">
              <w:rPr>
                <w:sz w:val="16"/>
                <w:szCs w:val="16"/>
                <w:lang w:val="en-GB"/>
              </w:rPr>
              <w:t>top</w:t>
            </w:r>
          </w:p>
        </w:tc>
        <w:tc>
          <w:tcPr>
            <w:tcW w:w="458" w:type="dxa"/>
          </w:tcPr>
          <w:p w:rsidR="0040793D" w:rsidRPr="004E4219" w:rsidRDefault="0040793D" w:rsidP="004E4219">
            <w:pPr>
              <w:jc w:val="center"/>
              <w:rPr>
                <w:sz w:val="16"/>
                <w:szCs w:val="16"/>
                <w:lang w:val="en-GB"/>
              </w:rPr>
            </w:pPr>
            <w:r w:rsidRPr="004E4219">
              <w:rPr>
                <w:sz w:val="16"/>
                <w:szCs w:val="16"/>
                <w:lang w:val="en-GB"/>
              </w:rPr>
              <w:t>bot</w:t>
            </w:r>
          </w:p>
        </w:tc>
        <w:tc>
          <w:tcPr>
            <w:tcW w:w="486" w:type="dxa"/>
          </w:tcPr>
          <w:p w:rsidR="0040793D" w:rsidRPr="004E4219" w:rsidRDefault="0040793D" w:rsidP="004E4219">
            <w:pPr>
              <w:jc w:val="center"/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khv</w:t>
            </w:r>
            <w:proofErr w:type="spellEnd"/>
          </w:p>
        </w:tc>
        <w:tc>
          <w:tcPr>
            <w:tcW w:w="486" w:type="dxa"/>
          </w:tcPr>
          <w:p w:rsidR="0040793D" w:rsidRPr="004E4219" w:rsidRDefault="0040793D" w:rsidP="004E4219">
            <w:pPr>
              <w:jc w:val="center"/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kva</w:t>
            </w:r>
            <w:proofErr w:type="spellEnd"/>
          </w:p>
        </w:tc>
        <w:tc>
          <w:tcPr>
            <w:tcW w:w="456" w:type="dxa"/>
          </w:tcPr>
          <w:p w:rsidR="0040793D" w:rsidRPr="004E4219" w:rsidRDefault="0040793D" w:rsidP="004E4219">
            <w:pPr>
              <w:jc w:val="center"/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kvv</w:t>
            </w:r>
            <w:proofErr w:type="spellEnd"/>
          </w:p>
        </w:tc>
        <w:tc>
          <w:tcPr>
            <w:tcW w:w="485" w:type="dxa"/>
          </w:tcPr>
          <w:p w:rsidR="0040793D" w:rsidRPr="004E4219" w:rsidRDefault="0040793D" w:rsidP="004E4219">
            <w:pPr>
              <w:jc w:val="center"/>
              <w:rPr>
                <w:sz w:val="16"/>
                <w:szCs w:val="16"/>
                <w:lang w:val="en-GB"/>
              </w:rPr>
            </w:pPr>
            <w:proofErr w:type="spellStart"/>
            <w:r w:rsidRPr="004E4219">
              <w:rPr>
                <w:sz w:val="16"/>
                <w:szCs w:val="16"/>
                <w:lang w:val="en-GB"/>
              </w:rPr>
              <w:t>pwt</w:t>
            </w:r>
            <w:proofErr w:type="spellEnd"/>
          </w:p>
        </w:tc>
        <w:tc>
          <w:tcPr>
            <w:tcW w:w="448" w:type="dxa"/>
          </w:tcPr>
          <w:p w:rsidR="0040793D" w:rsidRPr="004E4219" w:rsidRDefault="0040793D" w:rsidP="004E4219">
            <w:pPr>
              <w:jc w:val="center"/>
              <w:rPr>
                <w:sz w:val="16"/>
                <w:szCs w:val="16"/>
                <w:lang w:val="en-GB"/>
              </w:rPr>
            </w:pPr>
            <w:proofErr w:type="spellStart"/>
            <w:r w:rsidRPr="004E4219">
              <w:rPr>
                <w:sz w:val="16"/>
                <w:szCs w:val="16"/>
                <w:lang w:val="en-GB"/>
              </w:rPr>
              <w:t>ani</w:t>
            </w:r>
            <w:proofErr w:type="spellEnd"/>
          </w:p>
        </w:tc>
        <w:tc>
          <w:tcPr>
            <w:tcW w:w="458" w:type="dxa"/>
          </w:tcPr>
          <w:p w:rsidR="0040793D" w:rsidRPr="004E4219" w:rsidRDefault="0040793D" w:rsidP="004E4219">
            <w:pPr>
              <w:jc w:val="center"/>
              <w:rPr>
                <w:sz w:val="16"/>
                <w:szCs w:val="16"/>
                <w:lang w:val="en-GB"/>
              </w:rPr>
            </w:pPr>
            <w:proofErr w:type="spellStart"/>
            <w:r w:rsidRPr="004E4219">
              <w:rPr>
                <w:sz w:val="16"/>
                <w:szCs w:val="16"/>
                <w:lang w:val="en-GB"/>
              </w:rPr>
              <w:t>hfb</w:t>
            </w:r>
            <w:proofErr w:type="spellEnd"/>
          </w:p>
        </w:tc>
        <w:tc>
          <w:tcPr>
            <w:tcW w:w="489" w:type="dxa"/>
          </w:tcPr>
          <w:p w:rsidR="0040793D" w:rsidRPr="004E4219" w:rsidRDefault="0040793D" w:rsidP="004E4219">
            <w:pPr>
              <w:jc w:val="center"/>
              <w:rPr>
                <w:sz w:val="16"/>
                <w:szCs w:val="16"/>
                <w:lang w:val="en-GB"/>
              </w:rPr>
            </w:pPr>
            <w:proofErr w:type="spellStart"/>
            <w:r w:rsidRPr="004E4219">
              <w:rPr>
                <w:sz w:val="16"/>
                <w:szCs w:val="16"/>
                <w:lang w:val="en-GB"/>
              </w:rPr>
              <w:t>wel</w:t>
            </w:r>
            <w:proofErr w:type="spellEnd"/>
          </w:p>
        </w:tc>
        <w:tc>
          <w:tcPr>
            <w:tcW w:w="476" w:type="dxa"/>
          </w:tcPr>
          <w:p w:rsidR="0040793D" w:rsidRPr="004E4219" w:rsidRDefault="0040793D" w:rsidP="004E4219">
            <w:pPr>
              <w:jc w:val="center"/>
              <w:rPr>
                <w:sz w:val="16"/>
                <w:szCs w:val="16"/>
                <w:lang w:val="en-GB"/>
              </w:rPr>
            </w:pPr>
            <w:proofErr w:type="spellStart"/>
            <w:r w:rsidRPr="004E4219">
              <w:rPr>
                <w:sz w:val="16"/>
                <w:szCs w:val="16"/>
                <w:lang w:val="en-GB"/>
              </w:rPr>
              <w:t>drn</w:t>
            </w:r>
            <w:proofErr w:type="spellEnd"/>
          </w:p>
        </w:tc>
        <w:tc>
          <w:tcPr>
            <w:tcW w:w="421" w:type="dxa"/>
          </w:tcPr>
          <w:p w:rsidR="0040793D" w:rsidRPr="004E4219" w:rsidRDefault="0040793D" w:rsidP="004E4219">
            <w:pPr>
              <w:jc w:val="center"/>
              <w:rPr>
                <w:sz w:val="16"/>
                <w:szCs w:val="16"/>
                <w:lang w:val="en-GB"/>
              </w:rPr>
            </w:pPr>
            <w:proofErr w:type="spellStart"/>
            <w:r w:rsidRPr="004E4219">
              <w:rPr>
                <w:sz w:val="16"/>
                <w:szCs w:val="16"/>
                <w:lang w:val="en-GB"/>
              </w:rPr>
              <w:t>riv</w:t>
            </w:r>
            <w:proofErr w:type="spellEnd"/>
          </w:p>
        </w:tc>
        <w:tc>
          <w:tcPr>
            <w:tcW w:w="454" w:type="dxa"/>
          </w:tcPr>
          <w:p w:rsidR="0040793D" w:rsidRPr="004E4219" w:rsidRDefault="0040793D" w:rsidP="004E4219">
            <w:pPr>
              <w:jc w:val="center"/>
              <w:rPr>
                <w:sz w:val="16"/>
                <w:szCs w:val="16"/>
                <w:lang w:val="en-GB"/>
              </w:rPr>
            </w:pPr>
            <w:proofErr w:type="spellStart"/>
            <w:r w:rsidRPr="004E4219">
              <w:rPr>
                <w:sz w:val="16"/>
                <w:szCs w:val="16"/>
                <w:lang w:val="en-GB"/>
              </w:rPr>
              <w:t>evt</w:t>
            </w:r>
            <w:proofErr w:type="spellEnd"/>
          </w:p>
        </w:tc>
        <w:tc>
          <w:tcPr>
            <w:tcW w:w="483" w:type="dxa"/>
          </w:tcPr>
          <w:p w:rsidR="0040793D" w:rsidRPr="004E4219" w:rsidRDefault="0040793D" w:rsidP="004E4219">
            <w:pPr>
              <w:jc w:val="center"/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g</w:t>
            </w:r>
            <w:r w:rsidRPr="004E4219">
              <w:rPr>
                <w:sz w:val="16"/>
                <w:szCs w:val="16"/>
                <w:lang w:val="en-GB"/>
              </w:rPr>
              <w:t>hb</w:t>
            </w:r>
            <w:proofErr w:type="spellEnd"/>
          </w:p>
        </w:tc>
        <w:tc>
          <w:tcPr>
            <w:tcW w:w="439" w:type="dxa"/>
          </w:tcPr>
          <w:p w:rsidR="0040793D" w:rsidRPr="004E4219" w:rsidRDefault="0040793D" w:rsidP="004E4219">
            <w:pPr>
              <w:jc w:val="center"/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r</w:t>
            </w:r>
            <w:r w:rsidRPr="004E4219">
              <w:rPr>
                <w:sz w:val="16"/>
                <w:szCs w:val="16"/>
                <w:lang w:val="en-GB"/>
              </w:rPr>
              <w:t>ch</w:t>
            </w:r>
            <w:proofErr w:type="spellEnd"/>
          </w:p>
        </w:tc>
        <w:tc>
          <w:tcPr>
            <w:tcW w:w="386" w:type="dxa"/>
          </w:tcPr>
          <w:p w:rsidR="0040793D" w:rsidRPr="004E4219" w:rsidRDefault="0040793D" w:rsidP="004E4219">
            <w:pPr>
              <w:jc w:val="center"/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o</w:t>
            </w:r>
            <w:r w:rsidRPr="004E4219">
              <w:rPr>
                <w:sz w:val="16"/>
                <w:szCs w:val="16"/>
                <w:lang w:val="en-GB"/>
              </w:rPr>
              <w:t>lf</w:t>
            </w:r>
            <w:proofErr w:type="spellEnd"/>
          </w:p>
        </w:tc>
        <w:tc>
          <w:tcPr>
            <w:tcW w:w="474" w:type="dxa"/>
          </w:tcPr>
          <w:p w:rsidR="0040793D" w:rsidRPr="004E4219" w:rsidRDefault="0040793D" w:rsidP="004E4219">
            <w:pPr>
              <w:jc w:val="center"/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c</w:t>
            </w:r>
            <w:r w:rsidRPr="004E4219">
              <w:rPr>
                <w:sz w:val="16"/>
                <w:szCs w:val="16"/>
                <w:lang w:val="en-GB"/>
              </w:rPr>
              <w:t>hd</w:t>
            </w:r>
            <w:proofErr w:type="spellEnd"/>
          </w:p>
        </w:tc>
        <w:tc>
          <w:tcPr>
            <w:tcW w:w="421" w:type="dxa"/>
          </w:tcPr>
          <w:p w:rsidR="0040793D" w:rsidRPr="004E4219" w:rsidRDefault="0040793D" w:rsidP="004E4219">
            <w:pPr>
              <w:jc w:val="center"/>
              <w:rPr>
                <w:sz w:val="16"/>
                <w:szCs w:val="16"/>
                <w:lang w:val="en-GB"/>
              </w:rPr>
            </w:pPr>
            <w:proofErr w:type="spellStart"/>
            <w:r w:rsidRPr="004E4219">
              <w:rPr>
                <w:sz w:val="16"/>
                <w:szCs w:val="16"/>
                <w:lang w:val="en-GB"/>
              </w:rPr>
              <w:t>isg</w:t>
            </w:r>
            <w:proofErr w:type="spellEnd"/>
          </w:p>
        </w:tc>
        <w:tc>
          <w:tcPr>
            <w:tcW w:w="385" w:type="dxa"/>
          </w:tcPr>
          <w:p w:rsidR="0040793D" w:rsidRPr="004E4219" w:rsidRDefault="0040793D" w:rsidP="004E4219">
            <w:pPr>
              <w:jc w:val="center"/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sft</w:t>
            </w:r>
            <w:proofErr w:type="spellEnd"/>
          </w:p>
        </w:tc>
      </w:tr>
      <w:tr w:rsidR="00246694" w:rsidRPr="004E4219" w:rsidTr="004D3F5C">
        <w:tc>
          <w:tcPr>
            <w:tcW w:w="1607" w:type="dxa"/>
          </w:tcPr>
          <w:p w:rsidR="00246694" w:rsidRPr="00246694" w:rsidRDefault="00246694" w:rsidP="004D3F5C">
            <w:pPr>
              <w:rPr>
                <w:b/>
                <w:sz w:val="16"/>
                <w:szCs w:val="16"/>
                <w:lang w:val="en-GB"/>
              </w:rPr>
            </w:pPr>
            <w:r>
              <w:rPr>
                <w:b/>
                <w:sz w:val="16"/>
                <w:szCs w:val="16"/>
                <w:lang w:val="en-GB"/>
              </w:rPr>
              <w:t>Default test</w:t>
            </w:r>
          </w:p>
        </w:tc>
        <w:tc>
          <w:tcPr>
            <w:tcW w:w="1168" w:type="dxa"/>
          </w:tcPr>
          <w:p w:rsidR="00246694" w:rsidRPr="004E4219" w:rsidRDefault="00246694" w:rsidP="004D3F5C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531" w:type="dxa"/>
          </w:tcPr>
          <w:p w:rsidR="00246694" w:rsidRPr="004E4219" w:rsidRDefault="00246694" w:rsidP="004D3F5C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542" w:type="dxa"/>
          </w:tcPr>
          <w:p w:rsidR="00246694" w:rsidRPr="004E4219" w:rsidRDefault="00246694" w:rsidP="004D3F5C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95" w:type="dxa"/>
          </w:tcPr>
          <w:p w:rsidR="00246694" w:rsidRPr="004E4219" w:rsidRDefault="00246694" w:rsidP="004D3F5C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524" w:type="dxa"/>
          </w:tcPr>
          <w:p w:rsidR="00246694" w:rsidRPr="004E4219" w:rsidRDefault="00246694" w:rsidP="004D3F5C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514" w:type="dxa"/>
          </w:tcPr>
          <w:p w:rsidR="00246694" w:rsidRPr="004E4219" w:rsidRDefault="00246694" w:rsidP="004D3F5C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48" w:type="dxa"/>
          </w:tcPr>
          <w:p w:rsidR="00246694" w:rsidRPr="004E4219" w:rsidRDefault="00246694" w:rsidP="004D3F5C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8" w:type="dxa"/>
          </w:tcPr>
          <w:p w:rsidR="00246694" w:rsidRPr="004E4219" w:rsidRDefault="00246694" w:rsidP="004D3F5C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8" w:type="dxa"/>
          </w:tcPr>
          <w:p w:rsidR="00246694" w:rsidRPr="004E4219" w:rsidRDefault="00246694" w:rsidP="004D3F5C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6" w:type="dxa"/>
          </w:tcPr>
          <w:p w:rsidR="00246694" w:rsidRPr="004E4219" w:rsidRDefault="00246694" w:rsidP="004D3F5C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6" w:type="dxa"/>
          </w:tcPr>
          <w:p w:rsidR="00246694" w:rsidRPr="004E4219" w:rsidRDefault="00246694" w:rsidP="004D3F5C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6" w:type="dxa"/>
          </w:tcPr>
          <w:p w:rsidR="00246694" w:rsidRPr="004E4219" w:rsidRDefault="00246694" w:rsidP="004D3F5C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5" w:type="dxa"/>
          </w:tcPr>
          <w:p w:rsidR="00246694" w:rsidRPr="004E4219" w:rsidRDefault="00246694" w:rsidP="004D3F5C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48" w:type="dxa"/>
          </w:tcPr>
          <w:p w:rsidR="00246694" w:rsidRPr="004E4219" w:rsidRDefault="00246694" w:rsidP="004D3F5C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8" w:type="dxa"/>
          </w:tcPr>
          <w:p w:rsidR="00246694" w:rsidRPr="004E4219" w:rsidRDefault="00246694" w:rsidP="004D3F5C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9" w:type="dxa"/>
          </w:tcPr>
          <w:p w:rsidR="00246694" w:rsidRPr="004E4219" w:rsidRDefault="00246694" w:rsidP="004D3F5C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76" w:type="dxa"/>
          </w:tcPr>
          <w:p w:rsidR="00246694" w:rsidRPr="004E4219" w:rsidRDefault="00246694" w:rsidP="004D3F5C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21" w:type="dxa"/>
          </w:tcPr>
          <w:p w:rsidR="00246694" w:rsidRPr="004E4219" w:rsidRDefault="00246694" w:rsidP="004D3F5C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4" w:type="dxa"/>
          </w:tcPr>
          <w:p w:rsidR="00246694" w:rsidRPr="004E4219" w:rsidRDefault="00246694" w:rsidP="004D3F5C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3" w:type="dxa"/>
          </w:tcPr>
          <w:p w:rsidR="00246694" w:rsidRPr="004E4219" w:rsidRDefault="00246694" w:rsidP="004D3F5C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39" w:type="dxa"/>
          </w:tcPr>
          <w:p w:rsidR="00246694" w:rsidRPr="004E4219" w:rsidRDefault="00246694" w:rsidP="004D3F5C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386" w:type="dxa"/>
          </w:tcPr>
          <w:p w:rsidR="00246694" w:rsidRPr="004E4219" w:rsidRDefault="00246694" w:rsidP="004D3F5C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74" w:type="dxa"/>
          </w:tcPr>
          <w:p w:rsidR="00246694" w:rsidRPr="004E4219" w:rsidRDefault="00246694" w:rsidP="004D3F5C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21" w:type="dxa"/>
          </w:tcPr>
          <w:p w:rsidR="00246694" w:rsidRPr="004E4219" w:rsidRDefault="00246694" w:rsidP="004D3F5C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385" w:type="dxa"/>
          </w:tcPr>
          <w:p w:rsidR="00246694" w:rsidRPr="004E4219" w:rsidRDefault="00246694" w:rsidP="004D3F5C">
            <w:pPr>
              <w:jc w:val="center"/>
              <w:rPr>
                <w:sz w:val="16"/>
                <w:szCs w:val="16"/>
                <w:lang w:val="en-GB"/>
              </w:rPr>
            </w:pPr>
          </w:p>
        </w:tc>
      </w:tr>
      <w:tr w:rsidR="00246694" w:rsidRPr="004E4219" w:rsidTr="0040793D">
        <w:tc>
          <w:tcPr>
            <w:tcW w:w="1607" w:type="dxa"/>
          </w:tcPr>
          <w:p w:rsidR="00246694" w:rsidRPr="004E4219" w:rsidRDefault="00246694" w:rsidP="00DA6D5E">
            <w:pPr>
              <w:rPr>
                <w:sz w:val="16"/>
                <w:szCs w:val="16"/>
                <w:lang w:val="en-GB"/>
              </w:rPr>
            </w:pPr>
            <w:proofErr w:type="spellStart"/>
            <w:r w:rsidRPr="004E4219">
              <w:rPr>
                <w:sz w:val="16"/>
                <w:szCs w:val="16"/>
                <w:lang w:val="en-GB"/>
              </w:rPr>
              <w:t>imodflow_ani.run</w:t>
            </w:r>
            <w:proofErr w:type="spellEnd"/>
          </w:p>
        </w:tc>
        <w:tc>
          <w:tcPr>
            <w:tcW w:w="1168" w:type="dxa"/>
          </w:tcPr>
          <w:p w:rsidR="00246694" w:rsidRPr="004E4219" w:rsidRDefault="00246694" w:rsidP="00DA6D5E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Steady/state</w:t>
            </w:r>
          </w:p>
        </w:tc>
        <w:tc>
          <w:tcPr>
            <w:tcW w:w="531" w:type="dxa"/>
          </w:tcPr>
          <w:p w:rsidR="00246694" w:rsidRPr="004E4219" w:rsidRDefault="00246694" w:rsidP="00DA6D5E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542" w:type="dxa"/>
          </w:tcPr>
          <w:p w:rsidR="00246694" w:rsidRPr="004E4219" w:rsidRDefault="00246694" w:rsidP="00DA6D5E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95" w:type="dxa"/>
          </w:tcPr>
          <w:p w:rsidR="00246694" w:rsidRPr="004E4219" w:rsidRDefault="00246694" w:rsidP="00DA6D5E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524" w:type="dxa"/>
          </w:tcPr>
          <w:p w:rsidR="00246694" w:rsidRPr="004E4219" w:rsidRDefault="00246694" w:rsidP="00DA6D5E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514" w:type="dxa"/>
          </w:tcPr>
          <w:p w:rsidR="00246694" w:rsidRPr="004E4219" w:rsidRDefault="00246694" w:rsidP="00DA6D5E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48" w:type="dxa"/>
          </w:tcPr>
          <w:p w:rsidR="00246694" w:rsidRPr="004E4219" w:rsidRDefault="00246694" w:rsidP="00DA6D5E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8" w:type="dxa"/>
          </w:tcPr>
          <w:p w:rsidR="00246694" w:rsidRPr="004E4219" w:rsidRDefault="00246694" w:rsidP="00DA6D5E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8" w:type="dxa"/>
          </w:tcPr>
          <w:p w:rsidR="00246694" w:rsidRPr="004E4219" w:rsidRDefault="00246694" w:rsidP="00DA6D5E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6" w:type="dxa"/>
          </w:tcPr>
          <w:p w:rsidR="00246694" w:rsidRPr="004E4219" w:rsidRDefault="00246694" w:rsidP="00DA6D5E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6" w:type="dxa"/>
          </w:tcPr>
          <w:p w:rsidR="00246694" w:rsidRPr="004E4219" w:rsidRDefault="00246694" w:rsidP="00DA6D5E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6" w:type="dxa"/>
          </w:tcPr>
          <w:p w:rsidR="00246694" w:rsidRPr="004E4219" w:rsidRDefault="00246694" w:rsidP="00DA6D5E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5" w:type="dxa"/>
          </w:tcPr>
          <w:p w:rsidR="00246694" w:rsidRPr="004E4219" w:rsidRDefault="00246694" w:rsidP="00DA6D5E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48" w:type="dxa"/>
          </w:tcPr>
          <w:p w:rsidR="00246694" w:rsidRPr="004E4219" w:rsidRDefault="00246694" w:rsidP="00DA6D5E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58" w:type="dxa"/>
          </w:tcPr>
          <w:p w:rsidR="00246694" w:rsidRPr="004E4219" w:rsidRDefault="00246694" w:rsidP="00DA6D5E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9" w:type="dxa"/>
          </w:tcPr>
          <w:p w:rsidR="00246694" w:rsidRPr="004E4219" w:rsidRDefault="00246694" w:rsidP="00DA6D5E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76" w:type="dxa"/>
          </w:tcPr>
          <w:p w:rsidR="00246694" w:rsidRPr="004E4219" w:rsidRDefault="00246694" w:rsidP="00DA6D5E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21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4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3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39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38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74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21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385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</w:tr>
      <w:tr w:rsidR="00246694" w:rsidRPr="004E4219" w:rsidTr="0040793D">
        <w:tc>
          <w:tcPr>
            <w:tcW w:w="1607" w:type="dxa"/>
          </w:tcPr>
          <w:p w:rsidR="00246694" w:rsidRPr="004E4219" w:rsidRDefault="00246694" w:rsidP="001D45D5">
            <w:pPr>
              <w:rPr>
                <w:sz w:val="16"/>
                <w:szCs w:val="16"/>
                <w:lang w:val="en-GB"/>
              </w:rPr>
            </w:pPr>
            <w:proofErr w:type="spellStart"/>
            <w:r w:rsidRPr="004E4219">
              <w:rPr>
                <w:sz w:val="16"/>
                <w:szCs w:val="16"/>
                <w:lang w:val="en-GB"/>
              </w:rPr>
              <w:t>imodflow_chd.run</w:t>
            </w:r>
            <w:proofErr w:type="spellEnd"/>
          </w:p>
        </w:tc>
        <w:tc>
          <w:tcPr>
            <w:tcW w:w="1168" w:type="dxa"/>
          </w:tcPr>
          <w:p w:rsidR="00246694" w:rsidRPr="004E4219" w:rsidRDefault="00246694" w:rsidP="001D45D5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Steady/state</w:t>
            </w:r>
          </w:p>
        </w:tc>
        <w:tc>
          <w:tcPr>
            <w:tcW w:w="531" w:type="dxa"/>
          </w:tcPr>
          <w:p w:rsidR="00246694" w:rsidRPr="004E4219" w:rsidRDefault="00246694" w:rsidP="004E4219">
            <w:pPr>
              <w:jc w:val="center"/>
              <w:rPr>
                <w:b/>
                <w:sz w:val="16"/>
                <w:szCs w:val="16"/>
                <w:lang w:val="en-GB"/>
              </w:rPr>
            </w:pPr>
          </w:p>
        </w:tc>
        <w:tc>
          <w:tcPr>
            <w:tcW w:w="542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95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524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514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4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5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4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9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7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21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4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3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39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38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74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21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385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</w:tr>
      <w:tr w:rsidR="00246694" w:rsidRPr="004E4219" w:rsidTr="0040793D">
        <w:tc>
          <w:tcPr>
            <w:tcW w:w="1607" w:type="dxa"/>
          </w:tcPr>
          <w:p w:rsidR="00246694" w:rsidRPr="004E4219" w:rsidRDefault="00246694" w:rsidP="001D45D5">
            <w:pPr>
              <w:rPr>
                <w:sz w:val="16"/>
                <w:szCs w:val="16"/>
                <w:lang w:val="en-GB"/>
              </w:rPr>
            </w:pPr>
            <w:proofErr w:type="spellStart"/>
            <w:r w:rsidRPr="004E4219">
              <w:rPr>
                <w:sz w:val="16"/>
                <w:szCs w:val="16"/>
                <w:lang w:val="en-GB"/>
              </w:rPr>
              <w:t>imodflow_drn.run</w:t>
            </w:r>
            <w:proofErr w:type="spellEnd"/>
          </w:p>
        </w:tc>
        <w:tc>
          <w:tcPr>
            <w:tcW w:w="1168" w:type="dxa"/>
          </w:tcPr>
          <w:p w:rsidR="00246694" w:rsidRPr="004E4219" w:rsidRDefault="00246694" w:rsidP="001D45D5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Steady/state</w:t>
            </w:r>
          </w:p>
        </w:tc>
        <w:tc>
          <w:tcPr>
            <w:tcW w:w="531" w:type="dxa"/>
          </w:tcPr>
          <w:p w:rsidR="00246694" w:rsidRPr="004E4219" w:rsidRDefault="00246694" w:rsidP="004E4219">
            <w:pPr>
              <w:jc w:val="center"/>
              <w:rPr>
                <w:b/>
                <w:sz w:val="16"/>
                <w:szCs w:val="16"/>
                <w:lang w:val="en-GB"/>
              </w:rPr>
            </w:pPr>
          </w:p>
        </w:tc>
        <w:tc>
          <w:tcPr>
            <w:tcW w:w="542" w:type="dxa"/>
          </w:tcPr>
          <w:p w:rsidR="00246694" w:rsidRPr="004E4219" w:rsidRDefault="00246694" w:rsidP="00DA6D5E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95" w:type="dxa"/>
          </w:tcPr>
          <w:p w:rsidR="00246694" w:rsidRPr="004E4219" w:rsidRDefault="00246694" w:rsidP="00DA6D5E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524" w:type="dxa"/>
          </w:tcPr>
          <w:p w:rsidR="00246694" w:rsidRPr="004E4219" w:rsidRDefault="00246694" w:rsidP="00DA6D5E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514" w:type="dxa"/>
          </w:tcPr>
          <w:p w:rsidR="00246694" w:rsidRPr="004E4219" w:rsidRDefault="00246694" w:rsidP="00DA6D5E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4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5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4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9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7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21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4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3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39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38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74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21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385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</w:tr>
      <w:tr w:rsidR="00246694" w:rsidRPr="004E4219" w:rsidTr="0040793D">
        <w:tc>
          <w:tcPr>
            <w:tcW w:w="1607" w:type="dxa"/>
          </w:tcPr>
          <w:p w:rsidR="00246694" w:rsidRPr="004E4219" w:rsidRDefault="00246694" w:rsidP="001D45D5">
            <w:pPr>
              <w:rPr>
                <w:sz w:val="16"/>
                <w:szCs w:val="16"/>
                <w:lang w:val="en-GB"/>
              </w:rPr>
            </w:pPr>
            <w:proofErr w:type="spellStart"/>
            <w:r w:rsidRPr="004E4219">
              <w:rPr>
                <w:sz w:val="16"/>
                <w:szCs w:val="16"/>
                <w:lang w:val="en-GB"/>
              </w:rPr>
              <w:t>imodflow_evt.run</w:t>
            </w:r>
            <w:proofErr w:type="spellEnd"/>
          </w:p>
        </w:tc>
        <w:tc>
          <w:tcPr>
            <w:tcW w:w="1168" w:type="dxa"/>
          </w:tcPr>
          <w:p w:rsidR="00246694" w:rsidRPr="004E4219" w:rsidRDefault="00246694" w:rsidP="001D45D5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Steady/state</w:t>
            </w:r>
          </w:p>
        </w:tc>
        <w:tc>
          <w:tcPr>
            <w:tcW w:w="531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542" w:type="dxa"/>
          </w:tcPr>
          <w:p w:rsidR="00246694" w:rsidRPr="004E4219" w:rsidRDefault="00246694" w:rsidP="00DA6D5E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95" w:type="dxa"/>
          </w:tcPr>
          <w:p w:rsidR="00246694" w:rsidRPr="004E4219" w:rsidRDefault="00246694" w:rsidP="00DA6D5E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524" w:type="dxa"/>
          </w:tcPr>
          <w:p w:rsidR="00246694" w:rsidRPr="004E4219" w:rsidRDefault="00246694" w:rsidP="00DA6D5E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514" w:type="dxa"/>
          </w:tcPr>
          <w:p w:rsidR="00246694" w:rsidRPr="004E4219" w:rsidRDefault="00246694" w:rsidP="00DA6D5E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4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5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4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9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7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21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4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83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39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38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74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21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385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</w:tr>
      <w:tr w:rsidR="00246694" w:rsidRPr="004E4219" w:rsidTr="0040793D">
        <w:tc>
          <w:tcPr>
            <w:tcW w:w="1607" w:type="dxa"/>
          </w:tcPr>
          <w:p w:rsidR="00246694" w:rsidRPr="004E4219" w:rsidRDefault="00246694" w:rsidP="001D45D5">
            <w:pPr>
              <w:rPr>
                <w:sz w:val="16"/>
                <w:szCs w:val="16"/>
                <w:lang w:val="en-GB"/>
              </w:rPr>
            </w:pPr>
            <w:proofErr w:type="spellStart"/>
            <w:r w:rsidRPr="004E4219">
              <w:rPr>
                <w:sz w:val="16"/>
                <w:szCs w:val="16"/>
                <w:lang w:val="en-GB"/>
              </w:rPr>
              <w:t>imodflow_ghb.run</w:t>
            </w:r>
            <w:proofErr w:type="spellEnd"/>
          </w:p>
        </w:tc>
        <w:tc>
          <w:tcPr>
            <w:tcW w:w="1168" w:type="dxa"/>
          </w:tcPr>
          <w:p w:rsidR="00246694" w:rsidRPr="004E4219" w:rsidRDefault="00246694" w:rsidP="001D45D5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Steady/state</w:t>
            </w:r>
          </w:p>
        </w:tc>
        <w:tc>
          <w:tcPr>
            <w:tcW w:w="531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542" w:type="dxa"/>
          </w:tcPr>
          <w:p w:rsidR="00246694" w:rsidRPr="004E4219" w:rsidRDefault="00246694" w:rsidP="00DA6D5E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95" w:type="dxa"/>
          </w:tcPr>
          <w:p w:rsidR="00246694" w:rsidRPr="004E4219" w:rsidRDefault="00246694" w:rsidP="00DA6D5E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524" w:type="dxa"/>
          </w:tcPr>
          <w:p w:rsidR="00246694" w:rsidRPr="004E4219" w:rsidRDefault="00246694" w:rsidP="00DA6D5E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514" w:type="dxa"/>
          </w:tcPr>
          <w:p w:rsidR="00246694" w:rsidRPr="004E4219" w:rsidRDefault="00246694" w:rsidP="00DA6D5E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4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5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4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9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7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21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4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3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39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38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74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21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385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</w:tr>
      <w:tr w:rsidR="00246694" w:rsidRPr="004E4219" w:rsidTr="0040793D">
        <w:tc>
          <w:tcPr>
            <w:tcW w:w="1607" w:type="dxa"/>
          </w:tcPr>
          <w:p w:rsidR="00246694" w:rsidRPr="004E4219" w:rsidRDefault="00246694" w:rsidP="001D45D5">
            <w:pPr>
              <w:rPr>
                <w:sz w:val="16"/>
                <w:szCs w:val="16"/>
                <w:lang w:val="en-GB"/>
              </w:rPr>
            </w:pPr>
            <w:proofErr w:type="spellStart"/>
            <w:r w:rsidRPr="004E4219">
              <w:rPr>
                <w:sz w:val="16"/>
                <w:szCs w:val="16"/>
                <w:lang w:val="en-GB"/>
              </w:rPr>
              <w:t>imodflow_hfb.run</w:t>
            </w:r>
            <w:proofErr w:type="spellEnd"/>
          </w:p>
        </w:tc>
        <w:tc>
          <w:tcPr>
            <w:tcW w:w="1168" w:type="dxa"/>
          </w:tcPr>
          <w:p w:rsidR="00246694" w:rsidRPr="004E4219" w:rsidRDefault="00246694" w:rsidP="001D45D5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Steady/state</w:t>
            </w:r>
          </w:p>
        </w:tc>
        <w:tc>
          <w:tcPr>
            <w:tcW w:w="531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542" w:type="dxa"/>
          </w:tcPr>
          <w:p w:rsidR="00246694" w:rsidRPr="004E4219" w:rsidRDefault="00246694" w:rsidP="00DA6D5E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95" w:type="dxa"/>
          </w:tcPr>
          <w:p w:rsidR="00246694" w:rsidRPr="004E4219" w:rsidRDefault="00246694" w:rsidP="00DA6D5E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524" w:type="dxa"/>
          </w:tcPr>
          <w:p w:rsidR="00246694" w:rsidRPr="004E4219" w:rsidRDefault="00246694" w:rsidP="00DA6D5E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514" w:type="dxa"/>
          </w:tcPr>
          <w:p w:rsidR="00246694" w:rsidRPr="004E4219" w:rsidRDefault="00246694" w:rsidP="00DA6D5E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4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5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4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89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7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21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4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3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39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38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74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21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385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</w:tr>
      <w:tr w:rsidR="00246694" w:rsidRPr="004E4219" w:rsidTr="0040793D">
        <w:tc>
          <w:tcPr>
            <w:tcW w:w="1607" w:type="dxa"/>
          </w:tcPr>
          <w:p w:rsidR="00246694" w:rsidRPr="004E4219" w:rsidRDefault="00246694" w:rsidP="001D45D5">
            <w:pPr>
              <w:rPr>
                <w:sz w:val="16"/>
                <w:szCs w:val="16"/>
                <w:lang w:val="en-GB"/>
              </w:rPr>
            </w:pPr>
            <w:proofErr w:type="spellStart"/>
            <w:r w:rsidRPr="004E4219">
              <w:rPr>
                <w:sz w:val="16"/>
                <w:szCs w:val="16"/>
                <w:lang w:val="en-GB"/>
              </w:rPr>
              <w:t>imodflow_isg.run</w:t>
            </w:r>
            <w:proofErr w:type="spellEnd"/>
          </w:p>
        </w:tc>
        <w:tc>
          <w:tcPr>
            <w:tcW w:w="1168" w:type="dxa"/>
          </w:tcPr>
          <w:p w:rsidR="00246694" w:rsidRPr="004E4219" w:rsidRDefault="00246694" w:rsidP="001D45D5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Steady/state</w:t>
            </w:r>
          </w:p>
        </w:tc>
        <w:tc>
          <w:tcPr>
            <w:tcW w:w="531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542" w:type="dxa"/>
          </w:tcPr>
          <w:p w:rsidR="00246694" w:rsidRPr="004E4219" w:rsidRDefault="00246694" w:rsidP="00DA6D5E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95" w:type="dxa"/>
          </w:tcPr>
          <w:p w:rsidR="00246694" w:rsidRPr="004E4219" w:rsidRDefault="00246694" w:rsidP="00DA6D5E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524" w:type="dxa"/>
          </w:tcPr>
          <w:p w:rsidR="00246694" w:rsidRPr="004E4219" w:rsidRDefault="00246694" w:rsidP="00DA6D5E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514" w:type="dxa"/>
          </w:tcPr>
          <w:p w:rsidR="00246694" w:rsidRPr="004E4219" w:rsidRDefault="00246694" w:rsidP="00DA6D5E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4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5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4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9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7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21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4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3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39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38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74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21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385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</w:tr>
      <w:tr w:rsidR="00246694" w:rsidRPr="004E4219" w:rsidTr="0040793D">
        <w:tc>
          <w:tcPr>
            <w:tcW w:w="1607" w:type="dxa"/>
          </w:tcPr>
          <w:p w:rsidR="00246694" w:rsidRPr="004E4219" w:rsidRDefault="00246694" w:rsidP="001D45D5">
            <w:pPr>
              <w:rPr>
                <w:sz w:val="16"/>
                <w:szCs w:val="16"/>
                <w:lang w:val="en-GB"/>
              </w:rPr>
            </w:pPr>
            <w:proofErr w:type="spellStart"/>
            <w:r w:rsidRPr="004E4219">
              <w:rPr>
                <w:sz w:val="16"/>
                <w:szCs w:val="16"/>
                <w:lang w:val="en-GB"/>
              </w:rPr>
              <w:t>imodflow_olf.run</w:t>
            </w:r>
            <w:proofErr w:type="spellEnd"/>
          </w:p>
        </w:tc>
        <w:tc>
          <w:tcPr>
            <w:tcW w:w="1168" w:type="dxa"/>
          </w:tcPr>
          <w:p w:rsidR="00246694" w:rsidRPr="004E4219" w:rsidRDefault="00246694" w:rsidP="001D45D5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Steady/state</w:t>
            </w:r>
          </w:p>
        </w:tc>
        <w:tc>
          <w:tcPr>
            <w:tcW w:w="531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542" w:type="dxa"/>
          </w:tcPr>
          <w:p w:rsidR="00246694" w:rsidRPr="004E4219" w:rsidRDefault="00246694" w:rsidP="00DA6D5E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95" w:type="dxa"/>
          </w:tcPr>
          <w:p w:rsidR="00246694" w:rsidRPr="004E4219" w:rsidRDefault="00246694" w:rsidP="00DA6D5E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524" w:type="dxa"/>
          </w:tcPr>
          <w:p w:rsidR="00246694" w:rsidRPr="004E4219" w:rsidRDefault="00246694" w:rsidP="00DA6D5E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514" w:type="dxa"/>
          </w:tcPr>
          <w:p w:rsidR="00246694" w:rsidRPr="004E4219" w:rsidRDefault="00246694" w:rsidP="00DA6D5E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4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5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4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9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7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21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4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3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39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38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74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21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385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</w:tr>
      <w:tr w:rsidR="00246694" w:rsidRPr="004E4219" w:rsidTr="0040793D">
        <w:tc>
          <w:tcPr>
            <w:tcW w:w="1607" w:type="dxa"/>
          </w:tcPr>
          <w:p w:rsidR="00246694" w:rsidRPr="004E4219" w:rsidRDefault="00246694" w:rsidP="001D45D5">
            <w:pPr>
              <w:rPr>
                <w:sz w:val="16"/>
                <w:szCs w:val="16"/>
                <w:lang w:val="en-GB"/>
              </w:rPr>
            </w:pPr>
            <w:proofErr w:type="spellStart"/>
            <w:r w:rsidRPr="004E4219">
              <w:rPr>
                <w:sz w:val="16"/>
                <w:szCs w:val="16"/>
                <w:lang w:val="en-GB"/>
              </w:rPr>
              <w:t>imodflow_rch.run</w:t>
            </w:r>
            <w:proofErr w:type="spellEnd"/>
          </w:p>
        </w:tc>
        <w:tc>
          <w:tcPr>
            <w:tcW w:w="1168" w:type="dxa"/>
          </w:tcPr>
          <w:p w:rsidR="00246694" w:rsidRPr="004E4219" w:rsidRDefault="00246694" w:rsidP="001D45D5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Steady/state</w:t>
            </w:r>
          </w:p>
        </w:tc>
        <w:tc>
          <w:tcPr>
            <w:tcW w:w="531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542" w:type="dxa"/>
          </w:tcPr>
          <w:p w:rsidR="00246694" w:rsidRPr="004E4219" w:rsidRDefault="00246694" w:rsidP="00DA6D5E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95" w:type="dxa"/>
          </w:tcPr>
          <w:p w:rsidR="00246694" w:rsidRPr="004E4219" w:rsidRDefault="00246694" w:rsidP="00DA6D5E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524" w:type="dxa"/>
          </w:tcPr>
          <w:p w:rsidR="00246694" w:rsidRPr="004E4219" w:rsidRDefault="00246694" w:rsidP="00DA6D5E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514" w:type="dxa"/>
          </w:tcPr>
          <w:p w:rsidR="00246694" w:rsidRPr="004E4219" w:rsidRDefault="00246694" w:rsidP="00DA6D5E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4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5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4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9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7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21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4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3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39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38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74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21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385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</w:tr>
      <w:tr w:rsidR="00246694" w:rsidRPr="004E4219" w:rsidTr="0040793D">
        <w:tc>
          <w:tcPr>
            <w:tcW w:w="1607" w:type="dxa"/>
          </w:tcPr>
          <w:p w:rsidR="00246694" w:rsidRPr="004E4219" w:rsidRDefault="00246694" w:rsidP="001D45D5">
            <w:pPr>
              <w:rPr>
                <w:sz w:val="16"/>
                <w:szCs w:val="16"/>
                <w:lang w:val="en-GB"/>
              </w:rPr>
            </w:pPr>
            <w:proofErr w:type="spellStart"/>
            <w:r w:rsidRPr="004E4219">
              <w:rPr>
                <w:sz w:val="16"/>
                <w:szCs w:val="16"/>
                <w:lang w:val="en-GB"/>
              </w:rPr>
              <w:t>imodflow_riv.run</w:t>
            </w:r>
            <w:proofErr w:type="spellEnd"/>
          </w:p>
        </w:tc>
        <w:tc>
          <w:tcPr>
            <w:tcW w:w="1168" w:type="dxa"/>
          </w:tcPr>
          <w:p w:rsidR="00246694" w:rsidRPr="004E4219" w:rsidRDefault="00246694" w:rsidP="001D45D5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Steady/state</w:t>
            </w:r>
          </w:p>
        </w:tc>
        <w:tc>
          <w:tcPr>
            <w:tcW w:w="531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542" w:type="dxa"/>
          </w:tcPr>
          <w:p w:rsidR="00246694" w:rsidRPr="004E4219" w:rsidRDefault="00246694" w:rsidP="00DA6D5E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95" w:type="dxa"/>
          </w:tcPr>
          <w:p w:rsidR="00246694" w:rsidRPr="004E4219" w:rsidRDefault="00246694" w:rsidP="00DA6D5E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524" w:type="dxa"/>
          </w:tcPr>
          <w:p w:rsidR="00246694" w:rsidRPr="004E4219" w:rsidRDefault="00246694" w:rsidP="00DA6D5E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514" w:type="dxa"/>
          </w:tcPr>
          <w:p w:rsidR="00246694" w:rsidRPr="004E4219" w:rsidRDefault="00246694" w:rsidP="00DA6D5E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4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5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4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9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7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21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54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3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39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38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74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21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385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</w:tr>
      <w:tr w:rsidR="00246694" w:rsidRPr="004E4219" w:rsidTr="0040793D">
        <w:tc>
          <w:tcPr>
            <w:tcW w:w="1607" w:type="dxa"/>
          </w:tcPr>
          <w:p w:rsidR="00246694" w:rsidRPr="004E4219" w:rsidRDefault="00246694" w:rsidP="001D45D5">
            <w:pPr>
              <w:rPr>
                <w:sz w:val="16"/>
                <w:szCs w:val="16"/>
                <w:lang w:val="en-GB"/>
              </w:rPr>
            </w:pPr>
            <w:proofErr w:type="spellStart"/>
            <w:r w:rsidRPr="004E4219">
              <w:rPr>
                <w:sz w:val="16"/>
                <w:szCs w:val="16"/>
                <w:lang w:val="en-GB"/>
              </w:rPr>
              <w:t>imodflow_wel.run</w:t>
            </w:r>
            <w:proofErr w:type="spellEnd"/>
          </w:p>
        </w:tc>
        <w:tc>
          <w:tcPr>
            <w:tcW w:w="1168" w:type="dxa"/>
          </w:tcPr>
          <w:p w:rsidR="00246694" w:rsidRPr="004E4219" w:rsidRDefault="00246694" w:rsidP="001D45D5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Steady/state</w:t>
            </w:r>
          </w:p>
        </w:tc>
        <w:tc>
          <w:tcPr>
            <w:tcW w:w="531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542" w:type="dxa"/>
          </w:tcPr>
          <w:p w:rsidR="00246694" w:rsidRPr="004E4219" w:rsidRDefault="00246694" w:rsidP="00DA6D5E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95" w:type="dxa"/>
          </w:tcPr>
          <w:p w:rsidR="00246694" w:rsidRPr="004E4219" w:rsidRDefault="00246694" w:rsidP="00DA6D5E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524" w:type="dxa"/>
          </w:tcPr>
          <w:p w:rsidR="00246694" w:rsidRPr="004E4219" w:rsidRDefault="00246694" w:rsidP="00DA6D5E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514" w:type="dxa"/>
          </w:tcPr>
          <w:p w:rsidR="00246694" w:rsidRPr="004E4219" w:rsidRDefault="00246694" w:rsidP="00DA6D5E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4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5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4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9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7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21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4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3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39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38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74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21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385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</w:tr>
      <w:tr w:rsidR="00246694" w:rsidRPr="004E4219" w:rsidTr="0040793D">
        <w:tc>
          <w:tcPr>
            <w:tcW w:w="1607" w:type="dxa"/>
          </w:tcPr>
          <w:p w:rsidR="00246694" w:rsidRPr="004E4219" w:rsidRDefault="00246694" w:rsidP="001D45D5">
            <w:pPr>
              <w:rPr>
                <w:sz w:val="16"/>
                <w:szCs w:val="16"/>
                <w:lang w:val="en-GB"/>
              </w:rPr>
            </w:pPr>
            <w:proofErr w:type="spellStart"/>
            <w:r w:rsidRPr="004E4219">
              <w:rPr>
                <w:sz w:val="16"/>
                <w:szCs w:val="16"/>
                <w:lang w:val="en-GB"/>
              </w:rPr>
              <w:t>imodflow_all.run</w:t>
            </w:r>
            <w:proofErr w:type="spellEnd"/>
          </w:p>
        </w:tc>
        <w:tc>
          <w:tcPr>
            <w:tcW w:w="1168" w:type="dxa"/>
          </w:tcPr>
          <w:p w:rsidR="00246694" w:rsidRPr="004E4219" w:rsidRDefault="00246694" w:rsidP="001D45D5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Steady/state</w:t>
            </w:r>
          </w:p>
        </w:tc>
        <w:tc>
          <w:tcPr>
            <w:tcW w:w="531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542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95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524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514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4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5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4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5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89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7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21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54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83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39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38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74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21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385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</w:tr>
      <w:tr w:rsidR="00246694" w:rsidRPr="004E4219" w:rsidTr="0040793D">
        <w:tc>
          <w:tcPr>
            <w:tcW w:w="1607" w:type="dxa"/>
          </w:tcPr>
          <w:p w:rsidR="00246694" w:rsidRPr="00246694" w:rsidRDefault="00246694" w:rsidP="001D45D5">
            <w:pPr>
              <w:rPr>
                <w:b/>
                <w:sz w:val="16"/>
                <w:szCs w:val="16"/>
                <w:lang w:val="en-GB"/>
              </w:rPr>
            </w:pPr>
          </w:p>
        </w:tc>
        <w:tc>
          <w:tcPr>
            <w:tcW w:w="1168" w:type="dxa"/>
          </w:tcPr>
          <w:p w:rsidR="00246694" w:rsidRPr="004E4219" w:rsidRDefault="00246694" w:rsidP="001D45D5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531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542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95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524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514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4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5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4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9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7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21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4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3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39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38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74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21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385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</w:tr>
      <w:tr w:rsidR="00246694" w:rsidRPr="004E4219" w:rsidTr="0040793D">
        <w:tc>
          <w:tcPr>
            <w:tcW w:w="1607" w:type="dxa"/>
          </w:tcPr>
          <w:p w:rsidR="00246694" w:rsidRPr="00246694" w:rsidRDefault="00246694" w:rsidP="001D45D5">
            <w:pPr>
              <w:rPr>
                <w:b/>
                <w:sz w:val="16"/>
                <w:szCs w:val="16"/>
                <w:lang w:val="en-GB"/>
              </w:rPr>
            </w:pPr>
            <w:r w:rsidRPr="00246694">
              <w:rPr>
                <w:b/>
                <w:sz w:val="16"/>
                <w:szCs w:val="16"/>
                <w:lang w:val="en-GB"/>
              </w:rPr>
              <w:t>Regional models</w:t>
            </w:r>
          </w:p>
        </w:tc>
        <w:tc>
          <w:tcPr>
            <w:tcW w:w="1168" w:type="dxa"/>
          </w:tcPr>
          <w:p w:rsidR="00246694" w:rsidRPr="004E4219" w:rsidRDefault="00246694" w:rsidP="001D45D5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531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542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95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524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514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4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5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4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9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7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21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4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3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39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38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74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21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385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</w:tr>
      <w:tr w:rsidR="00246694" w:rsidRPr="004E4219" w:rsidTr="0040793D">
        <w:tc>
          <w:tcPr>
            <w:tcW w:w="1607" w:type="dxa"/>
          </w:tcPr>
          <w:p w:rsidR="00246694" w:rsidRPr="004E4219" w:rsidRDefault="00246694" w:rsidP="001D45D5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Ibrahym</w:t>
            </w:r>
          </w:p>
        </w:tc>
        <w:tc>
          <w:tcPr>
            <w:tcW w:w="1168" w:type="dxa"/>
          </w:tcPr>
          <w:p w:rsidR="00246694" w:rsidRPr="004E4219" w:rsidRDefault="00246694" w:rsidP="001D45D5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Steady/state</w:t>
            </w:r>
          </w:p>
        </w:tc>
        <w:tc>
          <w:tcPr>
            <w:tcW w:w="531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542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95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524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514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4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5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8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8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56" w:type="dxa"/>
          </w:tcPr>
          <w:p w:rsidR="00246694" w:rsidRPr="004E4219" w:rsidRDefault="00246694" w:rsidP="0040793D">
            <w:pPr>
              <w:tabs>
                <w:tab w:val="center" w:pos="120"/>
              </w:tabs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85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4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5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89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7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21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54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3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39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38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74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21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385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</w:tr>
      <w:tr w:rsidR="00246694" w:rsidRPr="004E4219" w:rsidTr="0040793D">
        <w:tc>
          <w:tcPr>
            <w:tcW w:w="1607" w:type="dxa"/>
          </w:tcPr>
          <w:p w:rsidR="00246694" w:rsidRPr="004E4219" w:rsidRDefault="00246694" w:rsidP="001D45D5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Ibrahym </w:t>
            </w:r>
          </w:p>
        </w:tc>
        <w:tc>
          <w:tcPr>
            <w:tcW w:w="1168" w:type="dxa"/>
          </w:tcPr>
          <w:p w:rsidR="00246694" w:rsidRPr="004E4219" w:rsidRDefault="00246694" w:rsidP="001D45D5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Transient</w:t>
            </w:r>
          </w:p>
        </w:tc>
        <w:tc>
          <w:tcPr>
            <w:tcW w:w="531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542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95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524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514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4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5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5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8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8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5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85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4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5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89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7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21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54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3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39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38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74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21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385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</w:tr>
      <w:tr w:rsidR="00246694" w:rsidRPr="004E4219" w:rsidTr="0040793D">
        <w:tc>
          <w:tcPr>
            <w:tcW w:w="1607" w:type="dxa"/>
          </w:tcPr>
          <w:p w:rsidR="00246694" w:rsidRPr="004E4219" w:rsidRDefault="00246694" w:rsidP="001D45D5">
            <w:pPr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Mipwa</w:t>
            </w:r>
            <w:proofErr w:type="spellEnd"/>
          </w:p>
        </w:tc>
        <w:tc>
          <w:tcPr>
            <w:tcW w:w="1168" w:type="dxa"/>
          </w:tcPr>
          <w:p w:rsidR="00246694" w:rsidRPr="004E4219" w:rsidRDefault="00246694" w:rsidP="001D45D5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Transient</w:t>
            </w:r>
          </w:p>
        </w:tc>
        <w:tc>
          <w:tcPr>
            <w:tcW w:w="531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542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95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524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514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4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5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5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4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5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9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7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21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54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3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39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38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74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21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385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</w:tr>
      <w:tr w:rsidR="00246694" w:rsidRPr="004E4219" w:rsidTr="0040793D">
        <w:tc>
          <w:tcPr>
            <w:tcW w:w="1607" w:type="dxa"/>
          </w:tcPr>
          <w:p w:rsidR="00246694" w:rsidRPr="004E4219" w:rsidRDefault="00246694" w:rsidP="001D45D5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Azure</w:t>
            </w:r>
          </w:p>
        </w:tc>
        <w:tc>
          <w:tcPr>
            <w:tcW w:w="1168" w:type="dxa"/>
          </w:tcPr>
          <w:p w:rsidR="00246694" w:rsidRPr="004E4219" w:rsidRDefault="00246694" w:rsidP="001D45D5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Transient</w:t>
            </w:r>
          </w:p>
        </w:tc>
        <w:tc>
          <w:tcPr>
            <w:tcW w:w="531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542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95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524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514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4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5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5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5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4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58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9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7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21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54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83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39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386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474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421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  <w:tc>
          <w:tcPr>
            <w:tcW w:w="385" w:type="dxa"/>
          </w:tcPr>
          <w:p w:rsidR="00246694" w:rsidRPr="004E4219" w:rsidRDefault="00246694" w:rsidP="004E4219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X</w:t>
            </w:r>
          </w:p>
        </w:tc>
      </w:tr>
    </w:tbl>
    <w:p w:rsidR="00D25811" w:rsidRPr="004E4219" w:rsidRDefault="00D25811" w:rsidP="0062199E">
      <w:pPr>
        <w:rPr>
          <w:lang w:val="en-GB"/>
        </w:rPr>
      </w:pPr>
    </w:p>
    <w:tbl>
      <w:tblPr>
        <w:tblW w:w="9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20"/>
      </w:tblGrid>
      <w:tr w:rsidR="00D25811" w:rsidRPr="004E4219">
        <w:trPr>
          <w:cantSplit/>
        </w:trPr>
        <w:tc>
          <w:tcPr>
            <w:tcW w:w="9820" w:type="dxa"/>
            <w:tcBorders>
              <w:top w:val="nil"/>
              <w:left w:val="nil"/>
              <w:bottom w:val="nil"/>
              <w:right w:val="nil"/>
            </w:tcBorders>
          </w:tcPr>
          <w:p w:rsidR="00D25811" w:rsidRPr="004E4219" w:rsidRDefault="00D25811" w:rsidP="0062199E">
            <w:pPr>
              <w:rPr>
                <w:lang w:val="en-GB"/>
              </w:rPr>
            </w:pPr>
            <w:bookmarkStart w:id="14" w:name="bmBijlageCC" w:colFirst="0" w:colLast="0"/>
          </w:p>
        </w:tc>
      </w:tr>
      <w:tr w:rsidR="00D25811" w:rsidRPr="004E4219">
        <w:trPr>
          <w:cantSplit/>
        </w:trPr>
        <w:tc>
          <w:tcPr>
            <w:tcW w:w="9820" w:type="dxa"/>
            <w:tcBorders>
              <w:top w:val="nil"/>
              <w:left w:val="nil"/>
              <w:bottom w:val="nil"/>
              <w:right w:val="nil"/>
            </w:tcBorders>
          </w:tcPr>
          <w:p w:rsidR="00D25811" w:rsidRPr="004E4219" w:rsidRDefault="00D25811" w:rsidP="0062199E">
            <w:pPr>
              <w:rPr>
                <w:lang w:val="en-GB"/>
              </w:rPr>
            </w:pPr>
            <w:bookmarkStart w:id="15" w:name="bmBijlage" w:colFirst="0" w:colLast="0"/>
            <w:bookmarkEnd w:id="14"/>
          </w:p>
        </w:tc>
      </w:tr>
      <w:bookmarkEnd w:id="15"/>
    </w:tbl>
    <w:p w:rsidR="00D25811" w:rsidRPr="004E4219" w:rsidRDefault="00D25811" w:rsidP="0062199E">
      <w:pPr>
        <w:rPr>
          <w:lang w:val="en-GB"/>
        </w:rPr>
      </w:pPr>
    </w:p>
    <w:p w:rsidR="00AD42E3" w:rsidRPr="004E4219" w:rsidRDefault="00AD42E3" w:rsidP="0025788C">
      <w:pPr>
        <w:rPr>
          <w:lang w:val="en-GB"/>
        </w:rPr>
      </w:pPr>
    </w:p>
    <w:sectPr w:rsidR="00AD42E3" w:rsidRPr="004E4219" w:rsidSect="0050120F">
      <w:pgSz w:w="16838" w:h="11906" w:orient="landscape" w:code="9"/>
      <w:pgMar w:top="2863" w:right="964" w:bottom="1077" w:left="2098" w:header="1077" w:footer="227" w:gutter="0"/>
      <w:paperSrc w:first="1" w:other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5811" w:rsidRDefault="00D25811">
      <w:r>
        <w:separator/>
      </w:r>
    </w:p>
  </w:endnote>
  <w:endnote w:type="continuationSeparator" w:id="0">
    <w:p w:rsidR="00D25811" w:rsidRDefault="00D25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4F00" w:rsidRDefault="00DE4F00" w:rsidP="00EB7C9E">
    <w:pPr>
      <w:pStyle w:val="Footer"/>
    </w:pPr>
  </w:p>
  <w:p w:rsidR="00DE4F00" w:rsidRDefault="00DE4F00" w:rsidP="00EB7C9E">
    <w:pPr>
      <w:pStyle w:val="Footer"/>
    </w:pPr>
  </w:p>
  <w:p w:rsidR="00DE4F00" w:rsidRPr="00EB7C9E" w:rsidRDefault="00DE4F00" w:rsidP="00EB7C9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5811" w:rsidRDefault="00D25811">
      <w:r>
        <w:separator/>
      </w:r>
    </w:p>
  </w:footnote>
  <w:footnote w:type="continuationSeparator" w:id="0">
    <w:p w:rsidR="00D25811" w:rsidRDefault="00D258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4F00" w:rsidRDefault="00923D7B" w:rsidP="00604369">
    <w:pPr>
      <w:pStyle w:val="Header"/>
    </w:pPr>
    <w:r>
      <w:rPr>
        <w:noProof/>
        <w:lang w:val="en-GB" w:eastAsia="zh-CN"/>
      </w:rPr>
      <mc:AlternateContent>
        <mc:Choice Requires="wps">
          <w:drawing>
            <wp:anchor distT="0" distB="0" distL="114300" distR="114300" simplePos="0" relativeHeight="251658752" behindDoc="1" locked="1" layoutInCell="0" allowOverlap="1" wp14:anchorId="04B22908" wp14:editId="41DCCE9B">
              <wp:simplePos x="0" y="0"/>
              <wp:positionH relativeFrom="margin">
                <wp:align>left</wp:align>
              </wp:positionH>
              <wp:positionV relativeFrom="page">
                <wp:posOffset>458470</wp:posOffset>
              </wp:positionV>
              <wp:extent cx="3303270" cy="1259840"/>
              <wp:effectExtent l="0" t="0" r="11430" b="16510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3270" cy="1259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5103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5103"/>
                          </w:tblGrid>
                          <w:tr w:rsidR="00DE4F00">
                            <w:trPr>
                              <w:trHeight w:val="1701"/>
                            </w:trPr>
                            <w:tc>
                              <w:tcPr>
                                <w:tcW w:w="5103" w:type="dxa"/>
                                <w:shd w:val="clear" w:color="auto" w:fill="auto"/>
                              </w:tcPr>
                              <w:p w:rsidR="00DE4F00" w:rsidRDefault="0050120F" w:rsidP="0050120F">
                                <w:pPr>
                                  <w:spacing w:line="240" w:lineRule="auto"/>
                                </w:pPr>
                                <w:bookmarkStart w:id="1" w:name="bmLogo3" w:colFirst="0" w:colLast="0"/>
                                <w:r>
                                  <w:rPr>
                                    <w:noProof/>
                                    <w:lang w:val="en-GB" w:eastAsia="zh-CN"/>
                                  </w:rPr>
                                  <w:drawing>
                                    <wp:inline distT="0" distB="0" distL="0" distR="0" wp14:anchorId="04918857" wp14:editId="5E283663">
                                      <wp:extent cx="2350008" cy="1089660"/>
                                      <wp:effectExtent l="0" t="0" r="0" b="0"/>
                                      <wp:docPr id="9" name="Picture 9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"/>
                                              <pic:cNvPicPr/>
                                            </pic:nvPicPr>
                                            <pic:blipFill>
                                              <a:blip r:embed="rId1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350008" cy="10896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bookmarkEnd w:id="1"/>
                        </w:tbl>
                        <w:p w:rsidR="00DE4F00" w:rsidRDefault="00DE4F00" w:rsidP="0077053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0;margin-top:36.1pt;width:260.1pt;height:99.2pt;z-index:-251657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IqTsAIAAKo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" o:allowincell="f" filled="f" stroked="f">
              <v:textbox inset="0,0,0,0">
                <w:txbxContent>
                  <w:tbl>
                    <w:tblPr>
                      <w:tblW w:w="5103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103"/>
                    </w:tblGrid>
                    <w:tr w:rsidR="00DE4F00">
                      <w:trPr>
                        <w:trHeight w:val="1701"/>
                      </w:trPr>
                      <w:tc>
                        <w:tcPr>
                          <w:tcW w:w="5103" w:type="dxa"/>
                          <w:shd w:val="clear" w:color="auto" w:fill="auto"/>
                        </w:tcPr>
                        <w:p w:rsidR="00DE4F00" w:rsidRDefault="0050120F" w:rsidP="0050120F">
                          <w:pPr>
                            <w:spacing w:line="240" w:lineRule="auto"/>
                          </w:pPr>
                          <w:bookmarkStart w:id="2" w:name="bmLogo3" w:colFirst="0" w:colLast="0"/>
                          <w:r>
                            <w:rPr>
                              <w:noProof/>
                              <w:lang w:val="en-GB" w:eastAsia="zh-CN"/>
                            </w:rPr>
                            <w:drawing>
                              <wp:inline distT="0" distB="0" distL="0" distR="0" wp14:anchorId="04918857" wp14:editId="5E283663">
                                <wp:extent cx="2350008" cy="1089660"/>
                                <wp:effectExtent l="0" t="0" r="0" b="0"/>
                                <wp:docPr id="9" name="Picture 9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350008" cy="10896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  <w:bookmarkEnd w:id="2"/>
                  </w:tbl>
                  <w:p w:rsidR="00DE4F00" w:rsidRDefault="00DE4F00" w:rsidP="00770533"/>
                </w:txbxContent>
              </v:textbox>
              <w10:wrap anchorx="margin" anchory="page"/>
              <w10:anchorlock/>
            </v:shape>
          </w:pict>
        </mc:Fallback>
      </mc:AlternateContent>
    </w:r>
  </w:p>
  <w:tbl>
    <w:tblPr>
      <w:tblW w:w="0" w:type="auto"/>
      <w:jc w:val="righ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155"/>
    </w:tblGrid>
    <w:tr w:rsidR="00DE4F00" w:rsidRPr="004C2206">
      <w:trPr>
        <w:trHeight w:hRule="exact" w:val="510"/>
        <w:jc w:val="right"/>
      </w:trPr>
      <w:tc>
        <w:tcPr>
          <w:tcW w:w="5155" w:type="dxa"/>
          <w:shd w:val="clear" w:color="auto" w:fill="auto"/>
        </w:tcPr>
        <w:p w:rsidR="00DE4F00" w:rsidRPr="004C2206" w:rsidRDefault="00DE4F00" w:rsidP="00616C5D">
          <w:pPr>
            <w:pStyle w:val="Huisstijl-Sjabloonnaam"/>
            <w:jc w:val="right"/>
          </w:pPr>
          <w:bookmarkStart w:id="3" w:name="bmSjabloonnaam3" w:colFirst="0" w:colLast="0"/>
        </w:p>
      </w:tc>
    </w:tr>
    <w:bookmarkEnd w:id="3"/>
  </w:tbl>
  <w:p w:rsidR="00DE4F00" w:rsidRDefault="00DE4F00" w:rsidP="00604369">
    <w:pPr>
      <w:pStyle w:val="Header"/>
    </w:pPr>
  </w:p>
  <w:tbl>
    <w:tblPr>
      <w:tblW w:w="5300" w:type="dxa"/>
      <w:jc w:val="right"/>
      <w:tblInd w:w="4397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985"/>
      <w:gridCol w:w="2409"/>
      <w:gridCol w:w="906"/>
    </w:tblGrid>
    <w:tr w:rsidR="00DE4F00" w:rsidRPr="004C2206">
      <w:trPr>
        <w:jc w:val="right"/>
      </w:trPr>
      <w:tc>
        <w:tcPr>
          <w:tcW w:w="1985" w:type="dxa"/>
          <w:shd w:val="clear" w:color="auto" w:fill="auto"/>
        </w:tcPr>
        <w:p w:rsidR="0050120F" w:rsidRDefault="0050120F" w:rsidP="0050120F">
          <w:pPr>
            <w:pStyle w:val="Huisstijl-Kopje"/>
          </w:pPr>
          <w:bookmarkStart w:id="4" w:name="tblGegevens3" w:colFirst="0" w:colLast="3"/>
          <w:r>
            <w:t>Datum</w:t>
          </w:r>
        </w:p>
        <w:p w:rsidR="00DE4F00" w:rsidRPr="004C2206" w:rsidRDefault="0050120F" w:rsidP="0050120F">
          <w:pPr>
            <w:pStyle w:val="Huisstijl-Gegeven"/>
          </w:pPr>
          <w:r>
            <w:t>16 juni 2014</w:t>
          </w:r>
        </w:p>
      </w:tc>
      <w:tc>
        <w:tcPr>
          <w:tcW w:w="2409" w:type="dxa"/>
          <w:shd w:val="clear" w:color="auto" w:fill="auto"/>
        </w:tcPr>
        <w:p w:rsidR="0050120F" w:rsidRDefault="0050120F" w:rsidP="0050120F">
          <w:pPr>
            <w:pStyle w:val="Huisstijl-Kopje"/>
          </w:pPr>
          <w:r>
            <w:t>Ons kenmerk</w:t>
          </w:r>
        </w:p>
        <w:p w:rsidR="00DE4F00" w:rsidRPr="004C2206" w:rsidRDefault="0050120F" w:rsidP="0050120F">
          <w:pPr>
            <w:pStyle w:val="Huisstijl-Gegeven"/>
          </w:pPr>
          <w:r>
            <w:t>1206764-000-BGS-0013</w:t>
          </w:r>
        </w:p>
      </w:tc>
      <w:tc>
        <w:tcPr>
          <w:tcW w:w="906" w:type="dxa"/>
        </w:tcPr>
        <w:p w:rsidR="0050120F" w:rsidRDefault="0050120F" w:rsidP="0050120F">
          <w:pPr>
            <w:pStyle w:val="Huisstijl-Kopje"/>
          </w:pPr>
          <w:r>
            <w:t>Pagina</w:t>
          </w:r>
        </w:p>
        <w:p w:rsidR="00DE4F00" w:rsidRPr="004C2206" w:rsidRDefault="0050120F" w:rsidP="0050120F">
          <w:pPr>
            <w:pStyle w:val="Huisstijl-Gegeven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t>/</w:t>
          </w:r>
          <w:r w:rsidR="00B11B0E">
            <w:fldChar w:fldCharType="begin"/>
          </w:r>
          <w:r w:rsidR="00B11B0E">
            <w:instrText xml:space="preserve"> NUMPAGES  \* MERGEFORMAT </w:instrText>
          </w:r>
          <w:r w:rsidR="00B11B0E">
            <w:fldChar w:fldCharType="separate"/>
          </w:r>
          <w:r>
            <w:t>2</w:t>
          </w:r>
          <w:r w:rsidR="00B11B0E">
            <w:fldChar w:fldCharType="end"/>
          </w:r>
        </w:p>
      </w:tc>
    </w:tr>
    <w:bookmarkEnd w:id="4"/>
  </w:tbl>
  <w:p w:rsidR="00DE4F00" w:rsidRPr="00982765" w:rsidRDefault="00DE4F00" w:rsidP="00604369">
    <w:pPr>
      <w:pStyle w:val="Header"/>
    </w:pPr>
  </w:p>
  <w:p w:rsidR="00DE4F00" w:rsidRDefault="00DE4F0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4F00" w:rsidRDefault="00923D7B" w:rsidP="00982765">
    <w:pPr>
      <w:pStyle w:val="Header"/>
    </w:pPr>
    <w:r>
      <w:rPr>
        <w:noProof/>
        <w:lang w:val="en-GB" w:eastAsia="zh-CN"/>
      </w:rPr>
      <mc:AlternateContent>
        <mc:Choice Requires="wps">
          <w:drawing>
            <wp:anchor distT="0" distB="0" distL="114300" distR="114300" simplePos="0" relativeHeight="251657728" behindDoc="1" locked="1" layoutInCell="1" allowOverlap="1" wp14:anchorId="4EEEDAB6" wp14:editId="3C49601E">
              <wp:simplePos x="0" y="0"/>
              <wp:positionH relativeFrom="page">
                <wp:align>right</wp:align>
              </wp:positionH>
              <wp:positionV relativeFrom="page">
                <wp:posOffset>458470</wp:posOffset>
              </wp:positionV>
              <wp:extent cx="3352800" cy="1259840"/>
              <wp:effectExtent l="0" t="0" r="0" b="1651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52800" cy="1259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5103"/>
                          </w:tblGrid>
                          <w:tr w:rsidR="00DE4F00">
                            <w:trPr>
                              <w:trHeight w:val="1701"/>
                            </w:trPr>
                            <w:tc>
                              <w:tcPr>
                                <w:tcW w:w="5103" w:type="dxa"/>
                                <w:shd w:val="clear" w:color="auto" w:fill="auto"/>
                              </w:tcPr>
                              <w:p w:rsidR="00DE4F00" w:rsidRDefault="0050120F" w:rsidP="0050120F">
                                <w:pPr>
                                  <w:spacing w:line="240" w:lineRule="auto"/>
                                </w:pPr>
                                <w:bookmarkStart w:id="5" w:name="bmLogo2" w:colFirst="0" w:colLast="0"/>
                                <w:r>
                                  <w:rPr>
                                    <w:noProof/>
                                    <w:lang w:val="en-GB" w:eastAsia="zh-CN"/>
                                  </w:rPr>
                                  <w:drawing>
                                    <wp:inline distT="0" distB="0" distL="0" distR="0" wp14:anchorId="6150F4B4" wp14:editId="79C884DD">
                                      <wp:extent cx="2350008" cy="1089660"/>
                                      <wp:effectExtent l="0" t="0" r="0" b="0"/>
                                      <wp:docPr id="8" name="Picture 8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"/>
                                              <pic:cNvPicPr/>
                                            </pic:nvPicPr>
                                            <pic:blipFill>
                                              <a:blip r:embed="rId1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350008" cy="10896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bookmarkEnd w:id="5"/>
                        </w:tbl>
                        <w:p w:rsidR="00DE4F00" w:rsidRDefault="00DE4F00" w:rsidP="00982765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212.8pt;margin-top:36.1pt;width:264pt;height:99.2pt;z-index:-2516587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" filled="f" stroked="f">
              <v:textbox inset="0,0,0,0">
                <w:txbxContent>
                  <w:tbl>
                    <w:tblPr>
                      <w:tblW w:w="0" w:type="auto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103"/>
                    </w:tblGrid>
                    <w:tr w:rsidR="00DE4F00">
                      <w:trPr>
                        <w:trHeight w:val="1701"/>
                      </w:trPr>
                      <w:tc>
                        <w:tcPr>
                          <w:tcW w:w="5103" w:type="dxa"/>
                          <w:shd w:val="clear" w:color="auto" w:fill="auto"/>
                        </w:tcPr>
                        <w:p w:rsidR="00DE4F00" w:rsidRDefault="0050120F" w:rsidP="0050120F">
                          <w:pPr>
                            <w:spacing w:line="240" w:lineRule="auto"/>
                          </w:pPr>
                          <w:bookmarkStart w:id="6" w:name="bmLogo2" w:colFirst="0" w:colLast="0"/>
                          <w:r>
                            <w:rPr>
                              <w:noProof/>
                              <w:lang w:val="en-GB" w:eastAsia="zh-CN"/>
                            </w:rPr>
                            <w:drawing>
                              <wp:inline distT="0" distB="0" distL="0" distR="0" wp14:anchorId="6150F4B4" wp14:editId="79C884DD">
                                <wp:extent cx="2350008" cy="1089660"/>
                                <wp:effectExtent l="0" t="0" r="0" b="0"/>
                                <wp:docPr id="8" name="Picture 8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350008" cy="10896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  <w:bookmarkEnd w:id="6"/>
                  </w:tbl>
                  <w:p w:rsidR="00DE4F00" w:rsidRDefault="00DE4F00" w:rsidP="00982765"/>
                </w:txbxContent>
              </v:textbox>
              <w10:wrap anchorx="page" anchory="page"/>
              <w10:anchorlock/>
            </v:shape>
          </w:pict>
        </mc:Fallback>
      </mc:AlternateContent>
    </w:r>
  </w:p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103"/>
    </w:tblGrid>
    <w:tr w:rsidR="00DE4F00" w:rsidRPr="004C2206">
      <w:trPr>
        <w:trHeight w:hRule="exact" w:val="510"/>
      </w:trPr>
      <w:tc>
        <w:tcPr>
          <w:tcW w:w="5103" w:type="dxa"/>
          <w:shd w:val="clear" w:color="auto" w:fill="auto"/>
        </w:tcPr>
        <w:p w:rsidR="00DE4F00" w:rsidRPr="004C2206" w:rsidRDefault="00DE4F00" w:rsidP="005A6455">
          <w:pPr>
            <w:pStyle w:val="Huisstijl-Sjabloonnaam"/>
          </w:pPr>
          <w:bookmarkStart w:id="7" w:name="bmSjabloonnaam2" w:colFirst="0" w:colLast="0"/>
        </w:p>
      </w:tc>
    </w:tr>
    <w:bookmarkEnd w:id="7"/>
  </w:tbl>
  <w:p w:rsidR="00DE4F00" w:rsidRDefault="00DE4F00" w:rsidP="00982765">
    <w:pPr>
      <w:pStyle w:val="Header"/>
    </w:pPr>
  </w:p>
  <w:tbl>
    <w:tblPr>
      <w:tblW w:w="9463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552"/>
      <w:gridCol w:w="2838"/>
      <w:gridCol w:w="4073"/>
    </w:tblGrid>
    <w:tr w:rsidR="00DE4F00" w:rsidRPr="004C2206">
      <w:tc>
        <w:tcPr>
          <w:tcW w:w="2552" w:type="dxa"/>
          <w:shd w:val="clear" w:color="auto" w:fill="auto"/>
        </w:tcPr>
        <w:p w:rsidR="0050120F" w:rsidRDefault="0050120F" w:rsidP="0050120F">
          <w:pPr>
            <w:pStyle w:val="Huisstijl-Kopje"/>
          </w:pPr>
          <w:bookmarkStart w:id="8" w:name="tblGegevens2"/>
          <w:r>
            <w:t>Datum</w:t>
          </w:r>
        </w:p>
        <w:p w:rsidR="00DE4F00" w:rsidRPr="004C2206" w:rsidRDefault="0050120F" w:rsidP="0050120F">
          <w:pPr>
            <w:pStyle w:val="Huisstijl-Gegeven"/>
          </w:pPr>
          <w:r>
            <w:t>16 juni 2014</w:t>
          </w:r>
        </w:p>
      </w:tc>
      <w:tc>
        <w:tcPr>
          <w:tcW w:w="2838" w:type="dxa"/>
          <w:shd w:val="clear" w:color="auto" w:fill="auto"/>
        </w:tcPr>
        <w:p w:rsidR="0050120F" w:rsidRDefault="0050120F" w:rsidP="0050120F">
          <w:pPr>
            <w:pStyle w:val="Huisstijl-Kopje"/>
          </w:pPr>
          <w:r>
            <w:t>Ons kenmerk</w:t>
          </w:r>
        </w:p>
        <w:p w:rsidR="00DE4F00" w:rsidRPr="004C2206" w:rsidRDefault="0050120F" w:rsidP="0050120F">
          <w:pPr>
            <w:pStyle w:val="Huisstijl-Gegeven"/>
          </w:pPr>
          <w:r>
            <w:t>1206764-000-BGS-0013</w:t>
          </w:r>
        </w:p>
      </w:tc>
      <w:tc>
        <w:tcPr>
          <w:tcW w:w="4073" w:type="dxa"/>
        </w:tcPr>
        <w:p w:rsidR="0050120F" w:rsidRDefault="0050120F" w:rsidP="0050120F">
          <w:pPr>
            <w:pStyle w:val="Huisstijl-Kopje"/>
          </w:pPr>
          <w:r>
            <w:t>Pagina</w:t>
          </w:r>
        </w:p>
        <w:p w:rsidR="00DE4F00" w:rsidRPr="004C2206" w:rsidRDefault="0050120F" w:rsidP="0050120F">
          <w:pPr>
            <w:pStyle w:val="Huisstijl-Gegeven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B11B0E">
            <w:t>2</w:t>
          </w:r>
          <w:r>
            <w:fldChar w:fldCharType="end"/>
          </w:r>
          <w:r>
            <w:t>/</w:t>
          </w:r>
          <w:r w:rsidR="00B11B0E">
            <w:fldChar w:fldCharType="begin"/>
          </w:r>
          <w:r w:rsidR="00B11B0E">
            <w:instrText xml:space="preserve"> NUMPAGES  \* MERGEFORMAT </w:instrText>
          </w:r>
          <w:r w:rsidR="00B11B0E">
            <w:fldChar w:fldCharType="separate"/>
          </w:r>
          <w:r w:rsidR="00B11B0E">
            <w:t>2</w:t>
          </w:r>
          <w:r w:rsidR="00B11B0E">
            <w:fldChar w:fldCharType="end"/>
          </w:r>
        </w:p>
      </w:tc>
    </w:tr>
    <w:bookmarkEnd w:id="8"/>
  </w:tbl>
  <w:p w:rsidR="00DE4F00" w:rsidRPr="00982765" w:rsidRDefault="00DE4F00" w:rsidP="0098276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4F00" w:rsidRDefault="00923D7B" w:rsidP="004C2206">
    <w:r>
      <w:rPr>
        <w:noProof/>
        <w:lang w:val="en-GB" w:eastAsia="zh-CN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5F93D3B" wp14:editId="25AEF493">
              <wp:simplePos x="0" y="0"/>
              <wp:positionH relativeFrom="page">
                <wp:posOffset>4212590</wp:posOffset>
              </wp:positionH>
              <wp:positionV relativeFrom="page">
                <wp:posOffset>467995</wp:posOffset>
              </wp:positionV>
              <wp:extent cx="3239770" cy="1259840"/>
              <wp:effectExtent l="0" t="0" r="17780" b="1651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39770" cy="1259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5103"/>
                          </w:tblGrid>
                          <w:tr w:rsidR="00DE4F00">
                            <w:trPr>
                              <w:trHeight w:val="1701"/>
                            </w:trPr>
                            <w:tc>
                              <w:tcPr>
                                <w:tcW w:w="5103" w:type="dxa"/>
                                <w:shd w:val="clear" w:color="auto" w:fill="auto"/>
                              </w:tcPr>
                              <w:p w:rsidR="00DE4F00" w:rsidRDefault="0050120F" w:rsidP="0050120F">
                                <w:pPr>
                                  <w:spacing w:line="240" w:lineRule="auto"/>
                                </w:pPr>
                                <w:bookmarkStart w:id="9" w:name="bmLogo1" w:colFirst="0" w:colLast="0"/>
                                <w:r>
                                  <w:rPr>
                                    <w:noProof/>
                                    <w:lang w:val="en-GB" w:eastAsia="zh-CN"/>
                                  </w:rPr>
                                  <w:drawing>
                                    <wp:inline distT="0" distB="0" distL="0" distR="0" wp14:anchorId="514F3B99" wp14:editId="67AE391E">
                                      <wp:extent cx="2350008" cy="1089660"/>
                                      <wp:effectExtent l="0" t="0" r="0" b="0"/>
                                      <wp:docPr id="7" name="Picture 7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"/>
                                              <pic:cNvPicPr/>
                                            </pic:nvPicPr>
                                            <pic:blipFill>
                                              <a:blip r:embed="rId1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350008" cy="10896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bookmarkEnd w:id="9"/>
                        </w:tbl>
                        <w:p w:rsidR="00DE4F00" w:rsidRDefault="00DE4F00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331.7pt;margin-top:36.85pt;width:255.1pt;height:99.2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" filled="f" stroked="f">
              <v:textbox inset="0,0,0,0">
                <w:txbxContent>
                  <w:tbl>
                    <w:tblPr>
                      <w:tblW w:w="0" w:type="auto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103"/>
                    </w:tblGrid>
                    <w:tr w:rsidR="00DE4F00">
                      <w:trPr>
                        <w:trHeight w:val="1701"/>
                      </w:trPr>
                      <w:tc>
                        <w:tcPr>
                          <w:tcW w:w="5103" w:type="dxa"/>
                          <w:shd w:val="clear" w:color="auto" w:fill="auto"/>
                        </w:tcPr>
                        <w:p w:rsidR="00DE4F00" w:rsidRDefault="0050120F" w:rsidP="0050120F">
                          <w:pPr>
                            <w:spacing w:line="240" w:lineRule="auto"/>
                          </w:pPr>
                          <w:bookmarkStart w:id="10" w:name="bmLogo1" w:colFirst="0" w:colLast="0"/>
                          <w:r>
                            <w:rPr>
                              <w:noProof/>
                              <w:lang w:val="en-GB" w:eastAsia="zh-CN"/>
                            </w:rPr>
                            <w:drawing>
                              <wp:inline distT="0" distB="0" distL="0" distR="0" wp14:anchorId="514F3B99" wp14:editId="67AE391E">
                                <wp:extent cx="2350008" cy="1089660"/>
                                <wp:effectExtent l="0" t="0" r="0" b="0"/>
                                <wp:docPr id="7" name="Picture 7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350008" cy="10896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  <w:bookmarkEnd w:id="10"/>
                  </w:tbl>
                  <w:p w:rsidR="00DE4F00" w:rsidRDefault="00DE4F00"/>
                </w:txbxContent>
              </v:textbox>
              <w10:wrap anchorx="page" anchory="page"/>
            </v:shape>
          </w:pict>
        </mc:Fallback>
      </mc:AlternateContent>
    </w:r>
  </w:p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103"/>
    </w:tblGrid>
    <w:tr w:rsidR="00DE4F00" w:rsidRPr="004C2206">
      <w:trPr>
        <w:trHeight w:hRule="exact" w:val="510"/>
      </w:trPr>
      <w:tc>
        <w:tcPr>
          <w:tcW w:w="5103" w:type="dxa"/>
          <w:shd w:val="clear" w:color="auto" w:fill="auto"/>
        </w:tcPr>
        <w:p w:rsidR="00DE4F00" w:rsidRPr="004C2206" w:rsidRDefault="0050120F" w:rsidP="00334A78">
          <w:pPr>
            <w:pStyle w:val="Huisstijl-Sjabloonnaam"/>
          </w:pPr>
          <w:bookmarkStart w:id="11" w:name="bmSjabloonnaam1" w:colFirst="0" w:colLast="0"/>
          <w:r>
            <w:t>Memo</w:t>
          </w:r>
        </w:p>
      </w:tc>
    </w:tr>
    <w:bookmarkEnd w:id="11"/>
  </w:tbl>
  <w:p w:rsidR="00DE4F00" w:rsidRDefault="00DE4F00" w:rsidP="004C2206"/>
  <w:p w:rsidR="00DE4F00" w:rsidRDefault="00DE4F00" w:rsidP="004C2206"/>
  <w:p w:rsidR="00DE4F00" w:rsidRDefault="00DE4F00" w:rsidP="004C2206"/>
  <w:p w:rsidR="00DE4F00" w:rsidRDefault="00DE4F00" w:rsidP="004C2206"/>
  <w:tbl>
    <w:tblPr>
      <w:tblW w:w="9645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645"/>
    </w:tblGrid>
    <w:tr w:rsidR="00D25811" w:rsidRPr="004C2206" w:rsidTr="00CF7A58">
      <w:tc>
        <w:tcPr>
          <w:tcW w:w="9645" w:type="dxa"/>
          <w:shd w:val="clear" w:color="auto" w:fill="auto"/>
        </w:tcPr>
        <w:p w:rsidR="0050120F" w:rsidRDefault="0050120F" w:rsidP="0050120F">
          <w:pPr>
            <w:pStyle w:val="Huisstijl-Kopje"/>
            <w:rPr>
              <w:lang w:val="en-US"/>
            </w:rPr>
          </w:pPr>
          <w:bookmarkStart w:id="12" w:name="bmNaw1" w:colFirst="0" w:colLast="0"/>
          <w:r>
            <w:rPr>
              <w:lang w:val="en-US"/>
            </w:rPr>
            <w:t>Aan</w:t>
          </w:r>
        </w:p>
        <w:p w:rsidR="00D25811" w:rsidRPr="004C2206" w:rsidRDefault="0050120F" w:rsidP="0050120F">
          <w:pPr>
            <w:pStyle w:val="Huisstijl-Gegeven"/>
            <w:rPr>
              <w:lang w:val="en-US"/>
            </w:rPr>
          </w:pPr>
          <w:r>
            <w:rPr>
              <w:lang w:val="en-US"/>
            </w:rPr>
            <w:t>iMOD users</w:t>
          </w:r>
        </w:p>
      </w:tc>
    </w:tr>
    <w:bookmarkEnd w:id="12"/>
  </w:tbl>
  <w:p w:rsidR="00DE4F00" w:rsidRDefault="00DE4F00" w:rsidP="00A1473F">
    <w:pPr>
      <w:rPr>
        <w:lang w:val="en-US"/>
      </w:rPr>
    </w:pPr>
  </w:p>
  <w:tbl>
    <w:tblPr>
      <w:tblW w:w="9337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552"/>
      <w:gridCol w:w="2838"/>
      <w:gridCol w:w="1973"/>
      <w:gridCol w:w="1974"/>
    </w:tblGrid>
    <w:tr w:rsidR="00DE4F00" w:rsidRPr="004C2206">
      <w:tc>
        <w:tcPr>
          <w:tcW w:w="2552" w:type="dxa"/>
          <w:shd w:val="clear" w:color="auto" w:fill="auto"/>
        </w:tcPr>
        <w:p w:rsidR="0050120F" w:rsidRDefault="0050120F" w:rsidP="0050120F">
          <w:pPr>
            <w:pStyle w:val="Huisstijl-Kopje"/>
          </w:pPr>
          <w:bookmarkStart w:id="13" w:name="tblGegevens1"/>
          <w:r>
            <w:t>Datum</w:t>
          </w:r>
        </w:p>
        <w:p w:rsidR="00DE4F00" w:rsidRPr="004C2206" w:rsidRDefault="0050120F" w:rsidP="0050120F">
          <w:pPr>
            <w:pStyle w:val="Huisstijl-Gegeven"/>
          </w:pPr>
          <w:r>
            <w:t>16 juni 2014</w:t>
          </w:r>
        </w:p>
      </w:tc>
      <w:tc>
        <w:tcPr>
          <w:tcW w:w="2838" w:type="dxa"/>
          <w:shd w:val="clear" w:color="auto" w:fill="auto"/>
        </w:tcPr>
        <w:p w:rsidR="0050120F" w:rsidRDefault="0050120F" w:rsidP="0050120F">
          <w:pPr>
            <w:pStyle w:val="Huisstijl-Kopje"/>
          </w:pPr>
          <w:r>
            <w:t>Kenmerk</w:t>
          </w:r>
        </w:p>
        <w:p w:rsidR="00DE4F00" w:rsidRPr="004C2206" w:rsidRDefault="0050120F" w:rsidP="0050120F">
          <w:pPr>
            <w:pStyle w:val="Huisstijl-Gegeven"/>
          </w:pPr>
          <w:r>
            <w:t>1206764-000-BGS-0013</w:t>
          </w:r>
        </w:p>
      </w:tc>
      <w:tc>
        <w:tcPr>
          <w:tcW w:w="1973" w:type="dxa"/>
        </w:tcPr>
        <w:p w:rsidR="0050120F" w:rsidRDefault="0050120F" w:rsidP="0050120F">
          <w:pPr>
            <w:pStyle w:val="Huisstijl-Kopje"/>
          </w:pPr>
          <w:r>
            <w:t>Aantal pagina's</w:t>
          </w:r>
        </w:p>
        <w:p w:rsidR="00DE4F00" w:rsidRPr="004C2206" w:rsidRDefault="00B11B0E" w:rsidP="0050120F">
          <w:pPr>
            <w:pStyle w:val="Huisstijl-Gegeven"/>
          </w:pPr>
          <w:r>
            <w:fldChar w:fldCharType="begin"/>
          </w:r>
          <w:r>
            <w:instrText xml:space="preserve"> NUMPAGES  \* MERGEFORMAT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  <w:tc>
        <w:tcPr>
          <w:tcW w:w="1973" w:type="dxa"/>
        </w:tcPr>
        <w:p w:rsidR="00DE4F00" w:rsidRPr="004C2206" w:rsidRDefault="00DE4F00" w:rsidP="00AD6D59">
          <w:pPr>
            <w:pStyle w:val="Huisstijl-Gegeven"/>
            <w:tabs>
              <w:tab w:val="left" w:pos="2552"/>
            </w:tabs>
          </w:pPr>
        </w:p>
      </w:tc>
    </w:tr>
    <w:tr w:rsidR="00DE4F00" w:rsidRPr="00B11B0E" w:rsidTr="00D25811">
      <w:tc>
        <w:tcPr>
          <w:tcW w:w="2552" w:type="dxa"/>
          <w:shd w:val="clear" w:color="auto" w:fill="auto"/>
        </w:tcPr>
        <w:p w:rsidR="0050120F" w:rsidRDefault="0050120F" w:rsidP="0050120F">
          <w:pPr>
            <w:pStyle w:val="Huisstijl-Kopje"/>
          </w:pPr>
          <w:r>
            <w:t>Van</w:t>
          </w:r>
        </w:p>
        <w:p w:rsidR="00DE4F00" w:rsidRPr="004C2206" w:rsidRDefault="0050120F" w:rsidP="0050120F">
          <w:pPr>
            <w:pStyle w:val="Huisstijl-Gegeven"/>
          </w:pPr>
          <w:r>
            <w:t>iMOD support</w:t>
          </w:r>
        </w:p>
      </w:tc>
      <w:tc>
        <w:tcPr>
          <w:tcW w:w="2838" w:type="dxa"/>
          <w:shd w:val="clear" w:color="auto" w:fill="auto"/>
        </w:tcPr>
        <w:p w:rsidR="0050120F" w:rsidRDefault="0050120F" w:rsidP="0050120F">
          <w:pPr>
            <w:pStyle w:val="Huisstijl-Kopje"/>
          </w:pPr>
          <w:r>
            <w:t>Doorkiesnummer</w:t>
          </w:r>
        </w:p>
        <w:p w:rsidR="00DE4F00" w:rsidRPr="004C2206" w:rsidRDefault="0050120F" w:rsidP="0050120F">
          <w:pPr>
            <w:pStyle w:val="Huisstijl-Gegeven"/>
          </w:pPr>
          <w:r>
            <w:t>+31 (0)88 33 58 100</w:t>
          </w:r>
        </w:p>
      </w:tc>
      <w:tc>
        <w:tcPr>
          <w:tcW w:w="3947" w:type="dxa"/>
          <w:gridSpan w:val="2"/>
        </w:tcPr>
        <w:p w:rsidR="0050120F" w:rsidRDefault="0050120F" w:rsidP="0050120F">
          <w:pPr>
            <w:pStyle w:val="Huisstijl-Kopje"/>
            <w:rPr>
              <w:lang w:val="fr-FR"/>
            </w:rPr>
          </w:pPr>
          <w:r>
            <w:rPr>
              <w:lang w:val="fr-FR"/>
            </w:rPr>
            <w:t>E-mail</w:t>
          </w:r>
        </w:p>
        <w:p w:rsidR="00DE4F00" w:rsidRPr="004E4219" w:rsidRDefault="0050120F" w:rsidP="0050120F">
          <w:pPr>
            <w:pStyle w:val="Huisstijl-Gegeven"/>
            <w:rPr>
              <w:lang w:val="fr-FR"/>
            </w:rPr>
          </w:pPr>
          <w:r>
            <w:rPr>
              <w:lang w:val="fr-FR"/>
            </w:rPr>
            <w:t>imod.support</w:t>
          </w:r>
          <w:r w:rsidRPr="0050120F">
            <w:rPr>
              <w:sz w:val="2"/>
              <w:lang w:val="fr-FR"/>
            </w:rPr>
            <w:t xml:space="preserve"> </w:t>
          </w:r>
          <w:r w:rsidRPr="0050120F">
            <w:rPr>
              <w:lang w:val="fr-FR"/>
            </w:rPr>
            <w:t>@deltares.nl</w:t>
          </w:r>
        </w:p>
      </w:tc>
    </w:tr>
    <w:bookmarkEnd w:id="13"/>
    <w:tr w:rsidR="00DE4F00" w:rsidRPr="004E4219" w:rsidTr="00D25811">
      <w:tc>
        <w:tcPr>
          <w:tcW w:w="9337" w:type="dxa"/>
          <w:gridSpan w:val="4"/>
          <w:tcBorders>
            <w:bottom w:val="single" w:sz="4" w:space="0" w:color="auto"/>
          </w:tcBorders>
          <w:shd w:val="clear" w:color="auto" w:fill="auto"/>
        </w:tcPr>
        <w:p w:rsidR="0050120F" w:rsidRPr="000B2E24" w:rsidRDefault="0050120F" w:rsidP="0050120F">
          <w:pPr>
            <w:pStyle w:val="Huisstijl-Gegeven"/>
            <w:rPr>
              <w:lang w:val="fr-FR"/>
            </w:rPr>
          </w:pPr>
        </w:p>
        <w:p w:rsidR="0050120F" w:rsidRDefault="0050120F" w:rsidP="0050120F">
          <w:pPr>
            <w:pStyle w:val="Huisstijl-Kopje"/>
            <w:rPr>
              <w:lang w:val="en-GB"/>
            </w:rPr>
          </w:pPr>
          <w:r>
            <w:rPr>
              <w:lang w:val="en-GB"/>
            </w:rPr>
            <w:t>Onderwerp</w:t>
          </w:r>
        </w:p>
        <w:p w:rsidR="0050120F" w:rsidRDefault="0050120F" w:rsidP="0050120F">
          <w:pPr>
            <w:pStyle w:val="Huisstijl-Gegeven"/>
            <w:rPr>
              <w:lang w:val="en-GB"/>
            </w:rPr>
          </w:pPr>
          <w:r>
            <w:rPr>
              <w:lang w:val="en-GB"/>
            </w:rPr>
            <w:t>iMOD tests</w:t>
          </w:r>
        </w:p>
        <w:p w:rsidR="00DE4F00" w:rsidRPr="004E4219" w:rsidRDefault="00DE4F00" w:rsidP="0050120F">
          <w:pPr>
            <w:pStyle w:val="Huisstijl-Gegeven"/>
            <w:rPr>
              <w:lang w:val="en-GB"/>
            </w:rPr>
          </w:pPr>
        </w:p>
      </w:tc>
    </w:tr>
  </w:tbl>
  <w:p w:rsidR="00DE4F00" w:rsidRPr="004E4219" w:rsidRDefault="00DE4F00" w:rsidP="00A1473F">
    <w:pPr>
      <w:rPr>
        <w:lang w:val="en-GB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55D2C"/>
    <w:multiLevelType w:val="multilevel"/>
    <w:tmpl w:val="6298F500"/>
    <w:styleLink w:val="Huisstijl-LijstNummering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pStyle w:val="ListNumber2"/>
      <w:lvlText w:val="%1.%2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pStyle w:val="ListNumber3"/>
      <w:lvlText w:val="%1.%2.%3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37"/>
        </w:tabs>
        <w:ind w:left="737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</w:abstractNum>
  <w:abstractNum w:abstractNumId="1">
    <w:nsid w:val="1CF47317"/>
    <w:multiLevelType w:val="multilevel"/>
    <w:tmpl w:val="EBF8156E"/>
    <w:styleLink w:val="Huisstijl-LijstOpsomming"/>
    <w:lvl w:ilvl="0">
      <w:start w:val="1"/>
      <w:numFmt w:val="bullet"/>
      <w:lvlRestart w:val="0"/>
      <w:pStyle w:val="ListBullet"/>
      <w:lvlText w:val="•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bullet"/>
      <w:pStyle w:val="ListBullet2"/>
      <w:lvlText w:val="–"/>
      <w:lvlJc w:val="left"/>
      <w:pPr>
        <w:tabs>
          <w:tab w:val="num" w:pos="1020"/>
        </w:tabs>
        <w:ind w:left="1020" w:hanging="510"/>
      </w:pPr>
      <w:rPr>
        <w:rFonts w:hint="default"/>
      </w:rPr>
    </w:lvl>
    <w:lvl w:ilvl="2">
      <w:start w:val="1"/>
      <w:numFmt w:val="bullet"/>
      <w:pStyle w:val="ListBullet3"/>
      <w:lvlText w:val="—"/>
      <w:lvlJc w:val="left"/>
      <w:pPr>
        <w:tabs>
          <w:tab w:val="num" w:pos="1020"/>
        </w:tabs>
        <w:ind w:left="1020" w:hanging="51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</w:abstractNum>
  <w:abstractNum w:abstractNumId="2">
    <w:nsid w:val="1E490C15"/>
    <w:multiLevelType w:val="multilevel"/>
    <w:tmpl w:val="554A8378"/>
    <w:lvl w:ilvl="0">
      <w:start w:val="1"/>
      <w:numFmt w:val="bullet"/>
      <w:lvlRestart w:val="0"/>
      <w:lvlText w:val="•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bullet"/>
      <w:lvlText w:val="–"/>
      <w:lvlJc w:val="left"/>
      <w:pPr>
        <w:tabs>
          <w:tab w:val="num" w:pos="1020"/>
        </w:tabs>
        <w:ind w:left="1020" w:hanging="510"/>
      </w:pPr>
      <w:rPr>
        <w:rFonts w:hint="default"/>
      </w:rPr>
    </w:lvl>
    <w:lvl w:ilvl="2">
      <w:start w:val="1"/>
      <w:numFmt w:val="bullet"/>
      <w:lvlText w:val="—"/>
      <w:lvlJc w:val="left"/>
      <w:pPr>
        <w:tabs>
          <w:tab w:val="num" w:pos="1020"/>
        </w:tabs>
        <w:ind w:left="1020" w:hanging="51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</w:abstractNum>
  <w:abstractNum w:abstractNumId="3">
    <w:nsid w:val="2BD84415"/>
    <w:multiLevelType w:val="multilevel"/>
    <w:tmpl w:val="DF72BA18"/>
    <w:lvl w:ilvl="0">
      <w:start w:val="1"/>
      <w:numFmt w:val="decimal"/>
      <w:lvlRestart w:val="0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37"/>
        </w:tabs>
        <w:ind w:left="737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</w:abstractNum>
  <w:abstractNum w:abstractNumId="4">
    <w:nsid w:val="3F170E4A"/>
    <w:multiLevelType w:val="hybridMultilevel"/>
    <w:tmpl w:val="79342EC6"/>
    <w:lvl w:ilvl="0" w:tplc="E18EB626">
      <w:start w:val="30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4A32D1"/>
    <w:multiLevelType w:val="multilevel"/>
    <w:tmpl w:val="6298F500"/>
    <w:name w:val="DelNummering"/>
    <w:lvl w:ilvl="0">
      <w:start w:val="1"/>
      <w:numFmt w:val="decimal"/>
      <w:lvlRestart w:val="0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37"/>
        </w:tabs>
        <w:ind w:left="737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</w:abstractNum>
  <w:abstractNum w:abstractNumId="6">
    <w:nsid w:val="5AE13F50"/>
    <w:multiLevelType w:val="multilevel"/>
    <w:tmpl w:val="AFA8629C"/>
    <w:lvl w:ilvl="0">
      <w:start w:val="1"/>
      <w:numFmt w:val="decimal"/>
      <w:pStyle w:val="Heading1"/>
      <w:lvlText w:val="%1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1">
      <w:start w:val="1"/>
      <w:numFmt w:val="decimal"/>
      <w:pStyle w:val="Heading2"/>
      <w:lvlText w:val="%1.%2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2">
      <w:start w:val="1"/>
      <w:numFmt w:val="decimal"/>
      <w:pStyle w:val="Heading3"/>
      <w:lvlText w:val="%1.%2.%3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3">
      <w:start w:val="1"/>
      <w:numFmt w:val="none"/>
      <w:pStyle w:val="Heading4"/>
      <w:lvlText w:val="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4">
      <w:start w:val="1"/>
      <w:numFmt w:val="none"/>
      <w:pStyle w:val="Heading5"/>
      <w:lvlText w:val="%1.%2.%3.%4.%5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5">
      <w:start w:val="1"/>
      <w:numFmt w:val="upperLetter"/>
      <w:lvlRestart w:val="1"/>
      <w:lvlText w:val="%6"/>
      <w:lvlJc w:val="left"/>
      <w:pPr>
        <w:tabs>
          <w:tab w:val="num" w:pos="140"/>
        </w:tabs>
        <w:ind w:left="140" w:firstLine="0"/>
      </w:pPr>
      <w:rPr>
        <w:rFonts w:hint="default"/>
      </w:rPr>
    </w:lvl>
    <w:lvl w:ilvl="6">
      <w:start w:val="1"/>
      <w:numFmt w:val="decimal"/>
      <w:lvlText w:val="%6.%7"/>
      <w:lvlJc w:val="left"/>
      <w:pPr>
        <w:tabs>
          <w:tab w:val="num" w:pos="140"/>
        </w:tabs>
        <w:ind w:left="140" w:firstLine="0"/>
      </w:pPr>
      <w:rPr>
        <w:rFonts w:hint="default"/>
      </w:rPr>
    </w:lvl>
    <w:lvl w:ilvl="7">
      <w:start w:val="1"/>
      <w:numFmt w:val="decimal"/>
      <w:lvlText w:val="%6.%8.%7"/>
      <w:lvlJc w:val="left"/>
      <w:pPr>
        <w:tabs>
          <w:tab w:val="num" w:pos="140"/>
        </w:tabs>
        <w:ind w:left="1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40"/>
        </w:tabs>
        <w:ind w:left="140" w:firstLine="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  <w:num w:numId="11">
    <w:abstractNumId w:val="1"/>
  </w:num>
  <w:num w:numId="12">
    <w:abstractNumId w:val="0"/>
  </w:num>
  <w:num w:numId="13">
    <w:abstractNumId w:val="0"/>
  </w:num>
  <w:num w:numId="14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anmaakDatum" w:val="16-06-2014"/>
    <w:docVar w:name="_AanmaakGebruiker" w:val="hunink"/>
    <w:docVar w:name="_KlantCode" w:val="Deltares"/>
    <w:docVar w:name="_LicCode" w:val="Deltares"/>
    <w:docVar w:name="_Versie" w:val="2012.2.8"/>
    <w:docVar w:name="Aanhef" w:val="Geachte heer, mevrouw"/>
    <w:docVar w:name="AfdelingID" w:val="0"/>
    <w:docVar w:name="Bedrijf" w:val="Deltares"/>
    <w:docVar w:name="BedrijfID" w:val="7"/>
    <w:docVar w:name="BedrijfStatutair" w:val="Stichting Deltares"/>
    <w:docVar w:name="Bijlage" w:val="0"/>
    <w:docVar w:name="BijlageCC" w:val="0"/>
    <w:docVar w:name="Classificatie" w:val="geen"/>
    <w:docVar w:name="ClassificatieIndex" w:val="0"/>
    <w:docVar w:name="Contactpersoon" w:val="hunink"/>
    <w:docVar w:name="ContactpersoonID" w:val="1768"/>
    <w:docVar w:name="ContactpersoonVoluit" w:val="iMOD support"/>
    <w:docVar w:name="Datum" w:val="16-06-2014"/>
    <w:docVar w:name="DatumRefOpgehaald" w:val="16-06-2014"/>
    <w:docVar w:name="DocID" w:val="{13310EB6-5F7C-41BE-A9C8-764838141B06}"/>
    <w:docVar w:name="DocPubliceerStatus" w:val="0"/>
    <w:docVar w:name="DocRegFileName" w:val="Projects\1206500\1206764\1206764-000-BGS-0013-v1-m-iMOD tests.docx"/>
    <w:docVar w:name="DocRootDocID" w:val="{71A00F50-E88F-45E1-BE63-82D85A8321CC}"/>
    <w:docVar w:name="Doorkiesfaxnummer" w:val="+31 (0)88 33 57 856"/>
    <w:docVar w:name="Doorkiesnummer" w:val="+31 (0)88 33 58 100"/>
    <w:docVar w:name="DubbelzijdigPrinten" w:val="0"/>
    <w:docVar w:name="Email" w:val="imod.support@deltares.nl"/>
    <w:docVar w:name="Expiratie" w:val="0"/>
    <w:docVar w:name="GebrDRContactID" w:val="7"/>
    <w:docVar w:name="Initialen" w:val="0"/>
    <w:docVar w:name="Lijst" w:val="iMOD users"/>
    <w:docVar w:name="MergeLayout" w:val="RelatieBeheer"/>
    <w:docVar w:name="MergeStatus" w:val="-1"/>
    <w:docVar w:name="Mobielnummer" w:val="+31 (0)6 46 91 46 19"/>
    <w:docVar w:name="Nummer" w:val="13"/>
    <w:docVar w:name="Onderwerp" w:val="iMOD tests"/>
    <w:docVar w:name="ProjDocRegDir" w:val="1206500\1206764"/>
    <w:docVar w:name="Project" w:val="1206764-000"/>
    <w:docVar w:name="ProjID" w:val="92001"/>
    <w:docVar w:name="ProjNaam" w:val="iMOD Beheer en Onderhoud, Helpdesk en Website | iMOD Beheer en Onderhoud, Helpdesk en Website"/>
    <w:docVar w:name="ProjNr" w:val="1206764-000"/>
    <w:docVar w:name="Referentie" w:val="1206764-000-BGS-0013"/>
    <w:docVar w:name="ReferentieGegenereerd" w:val="1206764-000-BGS-0013"/>
    <w:docVar w:name="Sjabloon" w:val="Memo"/>
    <w:docVar w:name="SjabloonID" w:val="30"/>
    <w:docVar w:name="SjabloonType" w:val="MEMO"/>
    <w:docVar w:name="Taal" w:val="NL"/>
    <w:docVar w:name="TotNaderOrder" w:val="0"/>
    <w:docVar w:name="Versienummer" w:val="1"/>
    <w:docVar w:name="Vestiging" w:val="Utrecht-Princetonlaan 6"/>
    <w:docVar w:name="VestigingID" w:val="4"/>
    <w:docVar w:name="VestigingOmschr" w:val="Utrecht-Princetonlaan 6"/>
    <w:docVar w:name="VoorAkkoordNaam_Status" w:val="0"/>
    <w:docVar w:name="Wijzig" w:val="1"/>
  </w:docVars>
  <w:rsids>
    <w:rsidRoot w:val="00D25811"/>
    <w:rsid w:val="00000DFA"/>
    <w:rsid w:val="0008423A"/>
    <w:rsid w:val="000B2E24"/>
    <w:rsid w:val="000B656E"/>
    <w:rsid w:val="000C2EC0"/>
    <w:rsid w:val="000D6C53"/>
    <w:rsid w:val="000D75E6"/>
    <w:rsid w:val="000F44FA"/>
    <w:rsid w:val="0011196B"/>
    <w:rsid w:val="001168EF"/>
    <w:rsid w:val="001363E6"/>
    <w:rsid w:val="00181100"/>
    <w:rsid w:val="00191AAD"/>
    <w:rsid w:val="001A18B6"/>
    <w:rsid w:val="001B2D67"/>
    <w:rsid w:val="001F0D75"/>
    <w:rsid w:val="002177F1"/>
    <w:rsid w:val="00246694"/>
    <w:rsid w:val="0025788C"/>
    <w:rsid w:val="00264013"/>
    <w:rsid w:val="00271C7C"/>
    <w:rsid w:val="002779CC"/>
    <w:rsid w:val="002854B6"/>
    <w:rsid w:val="002F2185"/>
    <w:rsid w:val="003047B4"/>
    <w:rsid w:val="003126C9"/>
    <w:rsid w:val="00334A78"/>
    <w:rsid w:val="00345F77"/>
    <w:rsid w:val="0038705A"/>
    <w:rsid w:val="003B4A53"/>
    <w:rsid w:val="003B4B11"/>
    <w:rsid w:val="0040793D"/>
    <w:rsid w:val="004158A1"/>
    <w:rsid w:val="00497015"/>
    <w:rsid w:val="004C2206"/>
    <w:rsid w:val="004C4C3A"/>
    <w:rsid w:val="004C7C6E"/>
    <w:rsid w:val="004D1B67"/>
    <w:rsid w:val="004D7728"/>
    <w:rsid w:val="004E4219"/>
    <w:rsid w:val="004F347F"/>
    <w:rsid w:val="004F4474"/>
    <w:rsid w:val="0050120F"/>
    <w:rsid w:val="00561A7A"/>
    <w:rsid w:val="00572AC9"/>
    <w:rsid w:val="00573BFD"/>
    <w:rsid w:val="00585E95"/>
    <w:rsid w:val="005A6455"/>
    <w:rsid w:val="005B259B"/>
    <w:rsid w:val="005C62FA"/>
    <w:rsid w:val="0060323D"/>
    <w:rsid w:val="00604369"/>
    <w:rsid w:val="00612845"/>
    <w:rsid w:val="00616C5D"/>
    <w:rsid w:val="00620A95"/>
    <w:rsid w:val="006437F3"/>
    <w:rsid w:val="0065462E"/>
    <w:rsid w:val="0065776D"/>
    <w:rsid w:val="0067683F"/>
    <w:rsid w:val="00685644"/>
    <w:rsid w:val="00685F96"/>
    <w:rsid w:val="00693549"/>
    <w:rsid w:val="006E7349"/>
    <w:rsid w:val="0074123C"/>
    <w:rsid w:val="00764EF6"/>
    <w:rsid w:val="007651C6"/>
    <w:rsid w:val="00767D0D"/>
    <w:rsid w:val="00770533"/>
    <w:rsid w:val="007C234C"/>
    <w:rsid w:val="007E3909"/>
    <w:rsid w:val="00800E55"/>
    <w:rsid w:val="0083044D"/>
    <w:rsid w:val="00854C84"/>
    <w:rsid w:val="008574F0"/>
    <w:rsid w:val="00864F21"/>
    <w:rsid w:val="00884F59"/>
    <w:rsid w:val="008915EA"/>
    <w:rsid w:val="008D278F"/>
    <w:rsid w:val="008D4A02"/>
    <w:rsid w:val="008E4765"/>
    <w:rsid w:val="008F31AE"/>
    <w:rsid w:val="00916263"/>
    <w:rsid w:val="00923D7B"/>
    <w:rsid w:val="00956024"/>
    <w:rsid w:val="00971A6C"/>
    <w:rsid w:val="00972803"/>
    <w:rsid w:val="00982765"/>
    <w:rsid w:val="009A7268"/>
    <w:rsid w:val="009D285C"/>
    <w:rsid w:val="009D485E"/>
    <w:rsid w:val="00A050FE"/>
    <w:rsid w:val="00A1473F"/>
    <w:rsid w:val="00A34E88"/>
    <w:rsid w:val="00A65370"/>
    <w:rsid w:val="00A65B7E"/>
    <w:rsid w:val="00A73CAD"/>
    <w:rsid w:val="00A74B63"/>
    <w:rsid w:val="00A85147"/>
    <w:rsid w:val="00AB0128"/>
    <w:rsid w:val="00AC46B2"/>
    <w:rsid w:val="00AD1317"/>
    <w:rsid w:val="00AD42E3"/>
    <w:rsid w:val="00AD511A"/>
    <w:rsid w:val="00AD6D59"/>
    <w:rsid w:val="00AE1D92"/>
    <w:rsid w:val="00AF52C3"/>
    <w:rsid w:val="00B011B1"/>
    <w:rsid w:val="00B11B0E"/>
    <w:rsid w:val="00B21768"/>
    <w:rsid w:val="00B418D9"/>
    <w:rsid w:val="00B54BCC"/>
    <w:rsid w:val="00B77D41"/>
    <w:rsid w:val="00B82EFC"/>
    <w:rsid w:val="00BA628F"/>
    <w:rsid w:val="00BD5B6A"/>
    <w:rsid w:val="00BE6687"/>
    <w:rsid w:val="00C103B6"/>
    <w:rsid w:val="00C155B2"/>
    <w:rsid w:val="00C50CBA"/>
    <w:rsid w:val="00C71716"/>
    <w:rsid w:val="00CA4056"/>
    <w:rsid w:val="00CA57DA"/>
    <w:rsid w:val="00CA7EE5"/>
    <w:rsid w:val="00CC1726"/>
    <w:rsid w:val="00D048F4"/>
    <w:rsid w:val="00D0593B"/>
    <w:rsid w:val="00D22DA9"/>
    <w:rsid w:val="00D25811"/>
    <w:rsid w:val="00D7575D"/>
    <w:rsid w:val="00D83410"/>
    <w:rsid w:val="00DA1736"/>
    <w:rsid w:val="00DC55D8"/>
    <w:rsid w:val="00DC65AA"/>
    <w:rsid w:val="00DD3E0A"/>
    <w:rsid w:val="00DD70B9"/>
    <w:rsid w:val="00DE0216"/>
    <w:rsid w:val="00DE2F50"/>
    <w:rsid w:val="00DE4F00"/>
    <w:rsid w:val="00DF17D1"/>
    <w:rsid w:val="00E000C1"/>
    <w:rsid w:val="00E00681"/>
    <w:rsid w:val="00E35E4C"/>
    <w:rsid w:val="00E64C7C"/>
    <w:rsid w:val="00E71C76"/>
    <w:rsid w:val="00E73B9A"/>
    <w:rsid w:val="00E73DF4"/>
    <w:rsid w:val="00E82624"/>
    <w:rsid w:val="00E965F0"/>
    <w:rsid w:val="00EB2594"/>
    <w:rsid w:val="00EB7C9E"/>
    <w:rsid w:val="00ED4126"/>
    <w:rsid w:val="00EE1A48"/>
    <w:rsid w:val="00F847C2"/>
    <w:rsid w:val="00F85264"/>
    <w:rsid w:val="00FD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11B0E"/>
    <w:pPr>
      <w:spacing w:line="255" w:lineRule="atLeast"/>
    </w:pPr>
    <w:rPr>
      <w:rFonts w:ascii="Arial" w:hAnsi="Arial" w:cs="Arial"/>
      <w:sz w:val="21"/>
      <w:szCs w:val="24"/>
      <w:lang w:eastAsia="en-US"/>
    </w:rPr>
  </w:style>
  <w:style w:type="paragraph" w:styleId="Heading1">
    <w:name w:val="heading 1"/>
    <w:basedOn w:val="Normal"/>
    <w:next w:val="Normal"/>
    <w:qFormat/>
    <w:rsid w:val="00B11B0E"/>
    <w:pPr>
      <w:keepNext/>
      <w:keepLines/>
      <w:numPr>
        <w:numId w:val="1"/>
      </w:numPr>
      <w:spacing w:before="255" w:after="510" w:line="240" w:lineRule="auto"/>
      <w:outlineLvl w:val="0"/>
    </w:pPr>
    <w:rPr>
      <w:b/>
      <w:bCs/>
      <w:sz w:val="30"/>
      <w:szCs w:val="32"/>
    </w:rPr>
  </w:style>
  <w:style w:type="paragraph" w:styleId="Heading2">
    <w:name w:val="heading 2"/>
    <w:basedOn w:val="Heading1"/>
    <w:next w:val="Normal"/>
    <w:qFormat/>
    <w:rsid w:val="00B11B0E"/>
    <w:pPr>
      <w:numPr>
        <w:ilvl w:val="1"/>
      </w:numPr>
      <w:spacing w:after="0" w:line="255" w:lineRule="exact"/>
      <w:outlineLvl w:val="1"/>
    </w:pPr>
    <w:rPr>
      <w:bCs w:val="0"/>
      <w:iCs/>
      <w:sz w:val="21"/>
      <w:szCs w:val="28"/>
    </w:rPr>
  </w:style>
  <w:style w:type="paragraph" w:styleId="Heading3">
    <w:name w:val="heading 3"/>
    <w:basedOn w:val="Heading2"/>
    <w:next w:val="Normal"/>
    <w:qFormat/>
    <w:rsid w:val="00B11B0E"/>
    <w:pPr>
      <w:numPr>
        <w:ilvl w:val="2"/>
      </w:numPr>
      <w:outlineLvl w:val="2"/>
    </w:pPr>
    <w:rPr>
      <w:b w:val="0"/>
      <w:bCs/>
      <w:szCs w:val="26"/>
    </w:rPr>
  </w:style>
  <w:style w:type="paragraph" w:styleId="Heading4">
    <w:name w:val="heading 4"/>
    <w:basedOn w:val="Heading3"/>
    <w:next w:val="Normal"/>
    <w:qFormat/>
    <w:rsid w:val="00B11B0E"/>
    <w:pPr>
      <w:numPr>
        <w:ilvl w:val="3"/>
      </w:numPr>
      <w:outlineLvl w:val="3"/>
    </w:pPr>
    <w:rPr>
      <w:bCs w:val="0"/>
      <w:i/>
      <w:szCs w:val="28"/>
    </w:rPr>
  </w:style>
  <w:style w:type="paragraph" w:styleId="Heading5">
    <w:name w:val="heading 5"/>
    <w:basedOn w:val="Heading4"/>
    <w:next w:val="Normal"/>
    <w:qFormat/>
    <w:rsid w:val="00B11B0E"/>
    <w:pPr>
      <w:numPr>
        <w:ilvl w:val="4"/>
      </w:numPr>
      <w:outlineLvl w:val="4"/>
    </w:pPr>
    <w:rPr>
      <w:bCs/>
      <w:iCs w:val="0"/>
      <w:szCs w:val="26"/>
    </w:rPr>
  </w:style>
  <w:style w:type="character" w:default="1" w:styleId="DefaultParagraphFont">
    <w:name w:val="Default Paragraph Font"/>
    <w:uiPriority w:val="1"/>
    <w:semiHidden/>
    <w:unhideWhenUsed/>
    <w:rsid w:val="00B11B0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B11B0E"/>
  </w:style>
  <w:style w:type="paragraph" w:styleId="Header">
    <w:name w:val="header"/>
    <w:basedOn w:val="Normal"/>
    <w:rsid w:val="00B11B0E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11B0E"/>
    <w:pPr>
      <w:tabs>
        <w:tab w:val="center" w:pos="4153"/>
        <w:tab w:val="right" w:pos="8306"/>
      </w:tabs>
    </w:pPr>
  </w:style>
  <w:style w:type="paragraph" w:customStyle="1" w:styleId="Huisstijl-Sjabloonnaam">
    <w:name w:val="Huisstijl-Sjabloonnaam"/>
    <w:basedOn w:val="Huisstijl-Naw"/>
    <w:rsid w:val="00B11B0E"/>
    <w:pPr>
      <w:spacing w:before="255" w:line="255" w:lineRule="exact"/>
    </w:pPr>
    <w:rPr>
      <w:b/>
      <w:sz w:val="36"/>
    </w:rPr>
  </w:style>
  <w:style w:type="paragraph" w:customStyle="1" w:styleId="Huisstijl-Naw">
    <w:name w:val="Huisstijl-Naw"/>
    <w:basedOn w:val="Normal"/>
    <w:rsid w:val="00B11B0E"/>
    <w:rPr>
      <w:noProof/>
    </w:rPr>
  </w:style>
  <w:style w:type="paragraph" w:customStyle="1" w:styleId="Huisstijl-Adres">
    <w:name w:val="Huisstijl-Adres"/>
    <w:basedOn w:val="Huisstijl-Naw"/>
    <w:rsid w:val="00B11B0E"/>
  </w:style>
  <w:style w:type="paragraph" w:customStyle="1" w:styleId="Huisstijl-Kopje">
    <w:name w:val="Huisstijl-Kopje"/>
    <w:basedOn w:val="Huisstijl-Naw"/>
    <w:rsid w:val="00B11B0E"/>
    <w:rPr>
      <w:b/>
      <w:sz w:val="17"/>
    </w:rPr>
  </w:style>
  <w:style w:type="paragraph" w:customStyle="1" w:styleId="Huisstijl-Gegeven">
    <w:name w:val="Huisstijl-Gegeven"/>
    <w:basedOn w:val="Huisstijl-Naw"/>
    <w:rsid w:val="00B11B0E"/>
  </w:style>
  <w:style w:type="paragraph" w:customStyle="1" w:styleId="Huisstijl-Voettekst">
    <w:name w:val="Huisstijl-Voettekst"/>
    <w:basedOn w:val="Huisstijl-Naw"/>
    <w:rsid w:val="00B11B0E"/>
    <w:rPr>
      <w:sz w:val="14"/>
    </w:rPr>
  </w:style>
  <w:style w:type="numbering" w:customStyle="1" w:styleId="Huisstijl-LijstNummering">
    <w:name w:val="Huisstijl-LijstNummering"/>
    <w:uiPriority w:val="99"/>
    <w:rsid w:val="00B11B0E"/>
    <w:pPr>
      <w:numPr>
        <w:numId w:val="6"/>
      </w:numPr>
    </w:pPr>
  </w:style>
  <w:style w:type="paragraph" w:styleId="ListBullet">
    <w:name w:val="List Bullet"/>
    <w:basedOn w:val="Normal"/>
    <w:rsid w:val="00B11B0E"/>
    <w:pPr>
      <w:numPr>
        <w:numId w:val="7"/>
      </w:numPr>
      <w:jc w:val="both"/>
    </w:pPr>
  </w:style>
  <w:style w:type="paragraph" w:customStyle="1" w:styleId="Kop1zondernummer">
    <w:name w:val="Kop 1 zonder nummer"/>
    <w:basedOn w:val="Heading1"/>
    <w:next w:val="Normal"/>
    <w:rsid w:val="00B11B0E"/>
    <w:pPr>
      <w:numPr>
        <w:numId w:val="0"/>
      </w:numPr>
    </w:pPr>
  </w:style>
  <w:style w:type="paragraph" w:customStyle="1" w:styleId="Kop2zondernummer">
    <w:name w:val="Kop 2 zonder nummer"/>
    <w:basedOn w:val="Heading2"/>
    <w:next w:val="Normal"/>
    <w:rsid w:val="00B11B0E"/>
    <w:pPr>
      <w:numPr>
        <w:ilvl w:val="0"/>
        <w:numId w:val="0"/>
      </w:numPr>
    </w:pPr>
  </w:style>
  <w:style w:type="paragraph" w:customStyle="1" w:styleId="Kop3zondernummer">
    <w:name w:val="Kop 3 zonder nummer"/>
    <w:basedOn w:val="Heading3"/>
    <w:next w:val="Normal"/>
    <w:rsid w:val="00B11B0E"/>
    <w:pPr>
      <w:numPr>
        <w:ilvl w:val="0"/>
        <w:numId w:val="0"/>
      </w:numPr>
    </w:pPr>
  </w:style>
  <w:style w:type="paragraph" w:customStyle="1" w:styleId="Kop4zondernummer">
    <w:name w:val="Kop 4 zonder nummer"/>
    <w:basedOn w:val="Heading4"/>
    <w:next w:val="Normal"/>
    <w:rsid w:val="00B11B0E"/>
    <w:pPr>
      <w:numPr>
        <w:ilvl w:val="0"/>
        <w:numId w:val="0"/>
      </w:numPr>
    </w:pPr>
  </w:style>
  <w:style w:type="paragraph" w:customStyle="1" w:styleId="Caption1">
    <w:name w:val="Caption1"/>
    <w:basedOn w:val="Normal"/>
    <w:next w:val="Normal"/>
    <w:semiHidden/>
    <w:rsid w:val="00B11B0E"/>
    <w:pPr>
      <w:ind w:left="567" w:hanging="567"/>
    </w:pPr>
    <w:rPr>
      <w:i/>
      <w:sz w:val="17"/>
    </w:rPr>
  </w:style>
  <w:style w:type="paragraph" w:styleId="Caption">
    <w:name w:val="caption"/>
    <w:basedOn w:val="Normal"/>
    <w:next w:val="Normal"/>
    <w:qFormat/>
    <w:rsid w:val="00B11B0E"/>
    <w:pPr>
      <w:ind w:left="567" w:hanging="567"/>
    </w:pPr>
    <w:rPr>
      <w:bCs/>
      <w:i/>
      <w:sz w:val="17"/>
      <w:szCs w:val="20"/>
    </w:rPr>
  </w:style>
  <w:style w:type="numbering" w:customStyle="1" w:styleId="Huisstijl-LijstOpsomming">
    <w:name w:val="Huisstijl-LijstOpsomming"/>
    <w:uiPriority w:val="99"/>
    <w:rsid w:val="00B11B0E"/>
    <w:pPr>
      <w:numPr>
        <w:numId w:val="7"/>
      </w:numPr>
    </w:pPr>
  </w:style>
  <w:style w:type="paragraph" w:styleId="ListBullet2">
    <w:name w:val="List Bullet 2"/>
    <w:basedOn w:val="ListBullet"/>
    <w:rsid w:val="00B11B0E"/>
    <w:pPr>
      <w:numPr>
        <w:ilvl w:val="1"/>
      </w:numPr>
    </w:pPr>
  </w:style>
  <w:style w:type="paragraph" w:styleId="ListNumber2">
    <w:name w:val="List Number 2"/>
    <w:basedOn w:val="Normal"/>
    <w:rsid w:val="00B11B0E"/>
    <w:pPr>
      <w:numPr>
        <w:ilvl w:val="1"/>
        <w:numId w:val="6"/>
      </w:numPr>
      <w:jc w:val="both"/>
    </w:pPr>
  </w:style>
  <w:style w:type="paragraph" w:styleId="ListBullet3">
    <w:name w:val="List Bullet 3"/>
    <w:basedOn w:val="ListNumber2"/>
    <w:rsid w:val="00B11B0E"/>
    <w:pPr>
      <w:numPr>
        <w:ilvl w:val="2"/>
        <w:numId w:val="7"/>
      </w:numPr>
    </w:pPr>
  </w:style>
  <w:style w:type="paragraph" w:styleId="ListNumber">
    <w:name w:val="List Number"/>
    <w:basedOn w:val="Normal"/>
    <w:rsid w:val="00B11B0E"/>
    <w:pPr>
      <w:numPr>
        <w:numId w:val="6"/>
      </w:numPr>
      <w:jc w:val="both"/>
    </w:pPr>
  </w:style>
  <w:style w:type="paragraph" w:styleId="ListNumber3">
    <w:name w:val="List Number 3"/>
    <w:basedOn w:val="Normal"/>
    <w:rsid w:val="00B11B0E"/>
    <w:pPr>
      <w:numPr>
        <w:ilvl w:val="2"/>
        <w:numId w:val="6"/>
      </w:numPr>
      <w:jc w:val="both"/>
    </w:pPr>
  </w:style>
  <w:style w:type="paragraph" w:styleId="BalloonText">
    <w:name w:val="Balloon Text"/>
    <w:basedOn w:val="Normal"/>
    <w:link w:val="BalloonTextChar"/>
    <w:rsid w:val="00D2581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25811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rsid w:val="004E42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F21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11B0E"/>
    <w:pPr>
      <w:spacing w:line="255" w:lineRule="atLeast"/>
    </w:pPr>
    <w:rPr>
      <w:rFonts w:ascii="Arial" w:hAnsi="Arial" w:cs="Arial"/>
      <w:sz w:val="21"/>
      <w:szCs w:val="24"/>
      <w:lang w:eastAsia="en-US"/>
    </w:rPr>
  </w:style>
  <w:style w:type="paragraph" w:styleId="Heading1">
    <w:name w:val="heading 1"/>
    <w:basedOn w:val="Normal"/>
    <w:next w:val="Normal"/>
    <w:qFormat/>
    <w:rsid w:val="00B11B0E"/>
    <w:pPr>
      <w:keepNext/>
      <w:keepLines/>
      <w:numPr>
        <w:numId w:val="1"/>
      </w:numPr>
      <w:spacing w:before="255" w:after="510" w:line="240" w:lineRule="auto"/>
      <w:outlineLvl w:val="0"/>
    </w:pPr>
    <w:rPr>
      <w:b/>
      <w:bCs/>
      <w:sz w:val="30"/>
      <w:szCs w:val="32"/>
    </w:rPr>
  </w:style>
  <w:style w:type="paragraph" w:styleId="Heading2">
    <w:name w:val="heading 2"/>
    <w:basedOn w:val="Heading1"/>
    <w:next w:val="Normal"/>
    <w:qFormat/>
    <w:rsid w:val="00B11B0E"/>
    <w:pPr>
      <w:numPr>
        <w:ilvl w:val="1"/>
      </w:numPr>
      <w:spacing w:after="0" w:line="255" w:lineRule="exact"/>
      <w:outlineLvl w:val="1"/>
    </w:pPr>
    <w:rPr>
      <w:bCs w:val="0"/>
      <w:iCs/>
      <w:sz w:val="21"/>
      <w:szCs w:val="28"/>
    </w:rPr>
  </w:style>
  <w:style w:type="paragraph" w:styleId="Heading3">
    <w:name w:val="heading 3"/>
    <w:basedOn w:val="Heading2"/>
    <w:next w:val="Normal"/>
    <w:qFormat/>
    <w:rsid w:val="00B11B0E"/>
    <w:pPr>
      <w:numPr>
        <w:ilvl w:val="2"/>
      </w:numPr>
      <w:outlineLvl w:val="2"/>
    </w:pPr>
    <w:rPr>
      <w:b w:val="0"/>
      <w:bCs/>
      <w:szCs w:val="26"/>
    </w:rPr>
  </w:style>
  <w:style w:type="paragraph" w:styleId="Heading4">
    <w:name w:val="heading 4"/>
    <w:basedOn w:val="Heading3"/>
    <w:next w:val="Normal"/>
    <w:qFormat/>
    <w:rsid w:val="00B11B0E"/>
    <w:pPr>
      <w:numPr>
        <w:ilvl w:val="3"/>
      </w:numPr>
      <w:outlineLvl w:val="3"/>
    </w:pPr>
    <w:rPr>
      <w:bCs w:val="0"/>
      <w:i/>
      <w:szCs w:val="28"/>
    </w:rPr>
  </w:style>
  <w:style w:type="paragraph" w:styleId="Heading5">
    <w:name w:val="heading 5"/>
    <w:basedOn w:val="Heading4"/>
    <w:next w:val="Normal"/>
    <w:qFormat/>
    <w:rsid w:val="00B11B0E"/>
    <w:pPr>
      <w:numPr>
        <w:ilvl w:val="4"/>
      </w:numPr>
      <w:outlineLvl w:val="4"/>
    </w:pPr>
    <w:rPr>
      <w:bCs/>
      <w:iCs w:val="0"/>
      <w:szCs w:val="26"/>
    </w:rPr>
  </w:style>
  <w:style w:type="character" w:default="1" w:styleId="DefaultParagraphFont">
    <w:name w:val="Default Paragraph Font"/>
    <w:uiPriority w:val="1"/>
    <w:semiHidden/>
    <w:unhideWhenUsed/>
    <w:rsid w:val="00B11B0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B11B0E"/>
  </w:style>
  <w:style w:type="paragraph" w:styleId="Header">
    <w:name w:val="header"/>
    <w:basedOn w:val="Normal"/>
    <w:rsid w:val="00B11B0E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11B0E"/>
    <w:pPr>
      <w:tabs>
        <w:tab w:val="center" w:pos="4153"/>
        <w:tab w:val="right" w:pos="8306"/>
      </w:tabs>
    </w:pPr>
  </w:style>
  <w:style w:type="paragraph" w:customStyle="1" w:styleId="Huisstijl-Sjabloonnaam">
    <w:name w:val="Huisstijl-Sjabloonnaam"/>
    <w:basedOn w:val="Huisstijl-Naw"/>
    <w:rsid w:val="00B11B0E"/>
    <w:pPr>
      <w:spacing w:before="255" w:line="255" w:lineRule="exact"/>
    </w:pPr>
    <w:rPr>
      <w:b/>
      <w:sz w:val="36"/>
    </w:rPr>
  </w:style>
  <w:style w:type="paragraph" w:customStyle="1" w:styleId="Huisstijl-Naw">
    <w:name w:val="Huisstijl-Naw"/>
    <w:basedOn w:val="Normal"/>
    <w:rsid w:val="00B11B0E"/>
    <w:rPr>
      <w:noProof/>
    </w:rPr>
  </w:style>
  <w:style w:type="paragraph" w:customStyle="1" w:styleId="Huisstijl-Adres">
    <w:name w:val="Huisstijl-Adres"/>
    <w:basedOn w:val="Huisstijl-Naw"/>
    <w:rsid w:val="00B11B0E"/>
  </w:style>
  <w:style w:type="paragraph" w:customStyle="1" w:styleId="Huisstijl-Kopje">
    <w:name w:val="Huisstijl-Kopje"/>
    <w:basedOn w:val="Huisstijl-Naw"/>
    <w:rsid w:val="00B11B0E"/>
    <w:rPr>
      <w:b/>
      <w:sz w:val="17"/>
    </w:rPr>
  </w:style>
  <w:style w:type="paragraph" w:customStyle="1" w:styleId="Huisstijl-Gegeven">
    <w:name w:val="Huisstijl-Gegeven"/>
    <w:basedOn w:val="Huisstijl-Naw"/>
    <w:rsid w:val="00B11B0E"/>
  </w:style>
  <w:style w:type="paragraph" w:customStyle="1" w:styleId="Huisstijl-Voettekst">
    <w:name w:val="Huisstijl-Voettekst"/>
    <w:basedOn w:val="Huisstijl-Naw"/>
    <w:rsid w:val="00B11B0E"/>
    <w:rPr>
      <w:sz w:val="14"/>
    </w:rPr>
  </w:style>
  <w:style w:type="numbering" w:customStyle="1" w:styleId="Huisstijl-LijstNummering">
    <w:name w:val="Huisstijl-LijstNummering"/>
    <w:uiPriority w:val="99"/>
    <w:rsid w:val="00B11B0E"/>
    <w:pPr>
      <w:numPr>
        <w:numId w:val="6"/>
      </w:numPr>
    </w:pPr>
  </w:style>
  <w:style w:type="paragraph" w:styleId="ListBullet">
    <w:name w:val="List Bullet"/>
    <w:basedOn w:val="Normal"/>
    <w:rsid w:val="00B11B0E"/>
    <w:pPr>
      <w:numPr>
        <w:numId w:val="7"/>
      </w:numPr>
      <w:jc w:val="both"/>
    </w:pPr>
  </w:style>
  <w:style w:type="paragraph" w:customStyle="1" w:styleId="Kop1zondernummer">
    <w:name w:val="Kop 1 zonder nummer"/>
    <w:basedOn w:val="Heading1"/>
    <w:next w:val="Normal"/>
    <w:rsid w:val="00B11B0E"/>
    <w:pPr>
      <w:numPr>
        <w:numId w:val="0"/>
      </w:numPr>
    </w:pPr>
  </w:style>
  <w:style w:type="paragraph" w:customStyle="1" w:styleId="Kop2zondernummer">
    <w:name w:val="Kop 2 zonder nummer"/>
    <w:basedOn w:val="Heading2"/>
    <w:next w:val="Normal"/>
    <w:rsid w:val="00B11B0E"/>
    <w:pPr>
      <w:numPr>
        <w:ilvl w:val="0"/>
        <w:numId w:val="0"/>
      </w:numPr>
    </w:pPr>
  </w:style>
  <w:style w:type="paragraph" w:customStyle="1" w:styleId="Kop3zondernummer">
    <w:name w:val="Kop 3 zonder nummer"/>
    <w:basedOn w:val="Heading3"/>
    <w:next w:val="Normal"/>
    <w:rsid w:val="00B11B0E"/>
    <w:pPr>
      <w:numPr>
        <w:ilvl w:val="0"/>
        <w:numId w:val="0"/>
      </w:numPr>
    </w:pPr>
  </w:style>
  <w:style w:type="paragraph" w:customStyle="1" w:styleId="Kop4zondernummer">
    <w:name w:val="Kop 4 zonder nummer"/>
    <w:basedOn w:val="Heading4"/>
    <w:next w:val="Normal"/>
    <w:rsid w:val="00B11B0E"/>
    <w:pPr>
      <w:numPr>
        <w:ilvl w:val="0"/>
        <w:numId w:val="0"/>
      </w:numPr>
    </w:pPr>
  </w:style>
  <w:style w:type="paragraph" w:customStyle="1" w:styleId="Caption1">
    <w:name w:val="Caption1"/>
    <w:basedOn w:val="Normal"/>
    <w:next w:val="Normal"/>
    <w:semiHidden/>
    <w:rsid w:val="00B11B0E"/>
    <w:pPr>
      <w:ind w:left="567" w:hanging="567"/>
    </w:pPr>
    <w:rPr>
      <w:i/>
      <w:sz w:val="17"/>
    </w:rPr>
  </w:style>
  <w:style w:type="paragraph" w:styleId="Caption">
    <w:name w:val="caption"/>
    <w:basedOn w:val="Normal"/>
    <w:next w:val="Normal"/>
    <w:qFormat/>
    <w:rsid w:val="00B11B0E"/>
    <w:pPr>
      <w:ind w:left="567" w:hanging="567"/>
    </w:pPr>
    <w:rPr>
      <w:bCs/>
      <w:i/>
      <w:sz w:val="17"/>
      <w:szCs w:val="20"/>
    </w:rPr>
  </w:style>
  <w:style w:type="numbering" w:customStyle="1" w:styleId="Huisstijl-LijstOpsomming">
    <w:name w:val="Huisstijl-LijstOpsomming"/>
    <w:uiPriority w:val="99"/>
    <w:rsid w:val="00B11B0E"/>
    <w:pPr>
      <w:numPr>
        <w:numId w:val="7"/>
      </w:numPr>
    </w:pPr>
  </w:style>
  <w:style w:type="paragraph" w:styleId="ListBullet2">
    <w:name w:val="List Bullet 2"/>
    <w:basedOn w:val="ListBullet"/>
    <w:rsid w:val="00B11B0E"/>
    <w:pPr>
      <w:numPr>
        <w:ilvl w:val="1"/>
      </w:numPr>
    </w:pPr>
  </w:style>
  <w:style w:type="paragraph" w:styleId="ListNumber2">
    <w:name w:val="List Number 2"/>
    <w:basedOn w:val="Normal"/>
    <w:rsid w:val="00B11B0E"/>
    <w:pPr>
      <w:numPr>
        <w:ilvl w:val="1"/>
        <w:numId w:val="6"/>
      </w:numPr>
      <w:jc w:val="both"/>
    </w:pPr>
  </w:style>
  <w:style w:type="paragraph" w:styleId="ListBullet3">
    <w:name w:val="List Bullet 3"/>
    <w:basedOn w:val="ListNumber2"/>
    <w:rsid w:val="00B11B0E"/>
    <w:pPr>
      <w:numPr>
        <w:ilvl w:val="2"/>
        <w:numId w:val="7"/>
      </w:numPr>
    </w:pPr>
  </w:style>
  <w:style w:type="paragraph" w:styleId="ListNumber">
    <w:name w:val="List Number"/>
    <w:basedOn w:val="Normal"/>
    <w:rsid w:val="00B11B0E"/>
    <w:pPr>
      <w:numPr>
        <w:numId w:val="6"/>
      </w:numPr>
      <w:jc w:val="both"/>
    </w:pPr>
  </w:style>
  <w:style w:type="paragraph" w:styleId="ListNumber3">
    <w:name w:val="List Number 3"/>
    <w:basedOn w:val="Normal"/>
    <w:rsid w:val="00B11B0E"/>
    <w:pPr>
      <w:numPr>
        <w:ilvl w:val="2"/>
        <w:numId w:val="6"/>
      </w:numPr>
      <w:jc w:val="both"/>
    </w:pPr>
  </w:style>
  <w:style w:type="paragraph" w:styleId="BalloonText">
    <w:name w:val="Balloon Text"/>
    <w:basedOn w:val="Normal"/>
    <w:link w:val="BalloonTextChar"/>
    <w:rsid w:val="00D2581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25811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rsid w:val="004E42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F2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DigiOffice\Programs\WhiteOffice\Sjabloon\Algemeen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Algemeen.dotx</Template>
  <TotalTime>28</TotalTime>
  <Pages>2</Pages>
  <Words>300</Words>
  <Characters>1638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iMOD tests</vt:lpstr>
      <vt:lpstr/>
    </vt:vector>
  </TitlesOfParts>
  <Company>Deltares</Company>
  <LinksUpToDate>false</LinksUpToDate>
  <CharactersWithSpaces>1935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iMOD tests</dc:title>
  <dc:creator>Joachim Hunink</dc:creator>
  <cp:keywords>1206764-000-BGS-0013</cp:keywords>
  <dc:description>Dit document is gemaakt met WhiteOffice versie 2012.2.8</dc:description>
  <cp:lastModifiedBy>Jarno Verkaik</cp:lastModifiedBy>
  <cp:revision>6</cp:revision>
  <cp:lastPrinted>2007-12-19T15:05:00Z</cp:lastPrinted>
  <dcterms:created xsi:type="dcterms:W3CDTF">2014-06-16T19:27:00Z</dcterms:created>
  <dcterms:modified xsi:type="dcterms:W3CDTF">2014-09-25T14:05:00Z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!ReportCmdVersion">
    <vt:lpwstr/>
  </property>
  <property fmtid="{D5CDD505-2E9C-101B-9397-08002B2CF9AE}" pid="3" name="_AanmaakDatum">
    <vt:filetime>2014-06-15T22:00:00Z</vt:filetime>
  </property>
  <property fmtid="{D5CDD505-2E9C-101B-9397-08002B2CF9AE}" pid="4" name="_AanmaakGebruiker">
    <vt:lpwstr>hunink</vt:lpwstr>
  </property>
  <property fmtid="{D5CDD505-2E9C-101B-9397-08002B2CF9AE}" pid="5" name="_Versie">
    <vt:lpwstr>2012.2.8</vt:lpwstr>
  </property>
  <property fmtid="{D5CDD505-2E9C-101B-9397-08002B2CF9AE}" pid="6" name="Aan">
    <vt:lpwstr/>
  </property>
  <property fmtid="{D5CDD505-2E9C-101B-9397-08002B2CF9AE}" pid="7" name="Adres">
    <vt:lpwstr/>
  </property>
  <property fmtid="{D5CDD505-2E9C-101B-9397-08002B2CF9AE}" pid="8" name="AantalPag">
    <vt:lpwstr/>
  </property>
  <property fmtid="{D5CDD505-2E9C-101B-9397-08002B2CF9AE}" pid="9" name="Achternaam">
    <vt:lpwstr/>
  </property>
  <property fmtid="{D5CDD505-2E9C-101B-9397-08002B2CF9AE}" pid="10" name="Auteurs">
    <vt:lpwstr/>
  </property>
  <property fmtid="{D5CDD505-2E9C-101B-9397-08002B2CF9AE}" pid="11" name="Bedrijf">
    <vt:lpwstr>Deltares</vt:lpwstr>
  </property>
  <property fmtid="{D5CDD505-2E9C-101B-9397-08002B2CF9AE}" pid="12" name="Classificatie">
    <vt:lpwstr>geen</vt:lpwstr>
  </property>
  <property fmtid="{D5CDD505-2E9C-101B-9397-08002B2CF9AE}" pid="13" name="ClassificatieIndex">
    <vt:lpwstr>0</vt:lpwstr>
  </property>
  <property fmtid="{D5CDD505-2E9C-101B-9397-08002B2CF9AE}" pid="14" name="ClassificatieTekst">
    <vt:lpwstr/>
  </property>
  <property fmtid="{D5CDD505-2E9C-101B-9397-08002B2CF9AE}" pid="15" name="Datum">
    <vt:filetime>2014-06-15T22:00:00Z</vt:filetime>
  </property>
  <property fmtid="{D5CDD505-2E9C-101B-9397-08002B2CF9AE}" pid="16" name="DatumRefOpgehaald">
    <vt:lpwstr>16-06-2014</vt:lpwstr>
  </property>
  <property fmtid="{D5CDD505-2E9C-101B-9397-08002B2CF9AE}" pid="17" name="DocID">
    <vt:lpwstr>{1B721090-7FC5-4ACD-8C38-BFAAD8BF1CDB}</vt:lpwstr>
  </property>
  <property fmtid="{D5CDD505-2E9C-101B-9397-08002B2CF9AE}" pid="18" name="DocPubliceerStatus">
    <vt:lpwstr>0</vt:lpwstr>
  </property>
  <property fmtid="{D5CDD505-2E9C-101B-9397-08002B2CF9AE}" pid="19" name="DocRegFileName">
    <vt:lpwstr>Projects\1206500\1206764\1206764-000-BGS-0013-m-iMOD tests.docx</vt:lpwstr>
  </property>
  <property fmtid="{D5CDD505-2E9C-101B-9397-08002B2CF9AE}" pid="20" name="DocRootDocID">
    <vt:lpwstr>{71A00F50-E88F-45E1-BE63-82D85A8321CC}</vt:lpwstr>
  </property>
  <property fmtid="{D5CDD505-2E9C-101B-9397-08002B2CF9AE}" pid="21" name="EigenKenmerk">
    <vt:lpwstr/>
  </property>
  <property fmtid="{D5CDD505-2E9C-101B-9397-08002B2CF9AE}" pid="22" name="Expiratie">
    <vt:lpwstr>0</vt:lpwstr>
  </property>
  <property fmtid="{D5CDD505-2E9C-101B-9397-08002B2CF9AE}" pid="23" name="Geadresseerde">
    <vt:lpwstr/>
  </property>
  <property fmtid="{D5CDD505-2E9C-101B-9397-08002B2CF9AE}" pid="24" name="InclBijlage">
    <vt:lpwstr/>
  </property>
  <property fmtid="{D5CDD505-2E9C-101B-9397-08002B2CF9AE}" pid="25" name="Initialen">
    <vt:lpwstr>0</vt:lpwstr>
  </property>
  <property fmtid="{D5CDD505-2E9C-101B-9397-08002B2CF9AE}" pid="26" name="Intern">
    <vt:lpwstr/>
  </property>
  <property fmtid="{D5CDD505-2E9C-101B-9397-08002B2CF9AE}" pid="27" name="Keywords">
    <vt:lpwstr/>
  </property>
  <property fmtid="{D5CDD505-2E9C-101B-9397-08002B2CF9AE}" pid="28" name="Land">
    <vt:lpwstr/>
  </property>
  <property fmtid="{D5CDD505-2E9C-101B-9397-08002B2CF9AE}" pid="29" name="Onderwerp">
    <vt:lpwstr>iMOD tests</vt:lpwstr>
  </property>
  <property fmtid="{D5CDD505-2E9C-101B-9397-08002B2CF9AE}" pid="30" name="PcPlaats">
    <vt:lpwstr/>
  </property>
  <property fmtid="{D5CDD505-2E9C-101B-9397-08002B2CF9AE}" pid="31" name="Persoon">
    <vt:lpwstr/>
  </property>
  <property fmtid="{D5CDD505-2E9C-101B-9397-08002B2CF9AE}" pid="32" name="Postbus">
    <vt:lpwstr/>
  </property>
  <property fmtid="{D5CDD505-2E9C-101B-9397-08002B2CF9AE}" pid="33" name="Project">
    <vt:lpwstr>1206764-000</vt:lpwstr>
  </property>
  <property fmtid="{D5CDD505-2E9C-101B-9397-08002B2CF9AE}" pid="34" name="ProjNaam">
    <vt:lpwstr>iMOD Beheer en Onderhoud, Helpdesk en Website | iMOD Beheer en Onderhoud, Helpdesk en Website</vt:lpwstr>
  </property>
  <property fmtid="{D5CDD505-2E9C-101B-9397-08002B2CF9AE}" pid="35" name="ProjNr">
    <vt:lpwstr>1206764-000</vt:lpwstr>
  </property>
  <property fmtid="{D5CDD505-2E9C-101B-9397-08002B2CF9AE}" pid="36" name="Referentie">
    <vt:lpwstr>1206764-000-BGS-0013</vt:lpwstr>
  </property>
  <property fmtid="{D5CDD505-2E9C-101B-9397-08002B2CF9AE}" pid="37" name="ReferentieGegenereerd">
    <vt:lpwstr>1206764-000-BGS-0013</vt:lpwstr>
  </property>
  <property fmtid="{D5CDD505-2E9C-101B-9397-08002B2CF9AE}" pid="38" name="Relatie">
    <vt:lpwstr/>
  </property>
  <property fmtid="{D5CDD505-2E9C-101B-9397-08002B2CF9AE}" pid="39" name="Rubricering">
    <vt:lpwstr/>
  </property>
  <property fmtid="{D5CDD505-2E9C-101B-9397-08002B2CF9AE}" pid="40" name="Sjabloon">
    <vt:lpwstr>Memo</vt:lpwstr>
  </property>
  <property fmtid="{D5CDD505-2E9C-101B-9397-08002B2CF9AE}" pid="41" name="SjabloonType">
    <vt:lpwstr>MEMO</vt:lpwstr>
  </property>
  <property fmtid="{D5CDD505-2E9C-101B-9397-08002B2CF9AE}" pid="42" name="Status">
    <vt:lpwstr/>
  </property>
  <property fmtid="{D5CDD505-2E9C-101B-9397-08002B2CF9AE}" pid="43" name="Status_Disclamer">
    <vt:lpwstr/>
  </property>
  <property fmtid="{D5CDD505-2E9C-101B-9397-08002B2CF9AE}" pid="44" name="SubTitel">
    <vt:lpwstr/>
  </property>
  <property fmtid="{D5CDD505-2E9C-101B-9397-08002B2CF9AE}" pid="45" name="Taal">
    <vt:lpwstr>NL</vt:lpwstr>
  </property>
  <property fmtid="{D5CDD505-2E9C-101B-9397-08002B2CF9AE}" pid="46" name="Tav">
    <vt:lpwstr/>
  </property>
  <property fmtid="{D5CDD505-2E9C-101B-9397-08002B2CF9AE}" pid="47" name="UwReferentie">
    <vt:lpwstr/>
  </property>
  <property fmtid="{D5CDD505-2E9C-101B-9397-08002B2CF9AE}" pid="48" name="VergPlaats">
    <vt:lpwstr/>
  </property>
  <property fmtid="{D5CDD505-2E9C-101B-9397-08002B2CF9AE}" pid="49" name="VergTijd">
    <vt:lpwstr/>
  </property>
  <property fmtid="{D5CDD505-2E9C-101B-9397-08002B2CF9AE}" pid="50" name="Versienummer">
    <vt:lpwstr>1</vt:lpwstr>
  </property>
  <property fmtid="{D5CDD505-2E9C-101B-9397-08002B2CF9AE}" pid="51" name="Vestiging">
    <vt:lpwstr>Utrecht-Princetonlaan 6</vt:lpwstr>
  </property>
  <property fmtid="{D5CDD505-2E9C-101B-9397-08002B2CF9AE}" pid="52" name="Voornaam">
    <vt:lpwstr/>
  </property>
</Properties>
</file>